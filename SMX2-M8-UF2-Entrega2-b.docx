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0372326"/>
    <w:p w14:paraId="33FB4916" w14:textId="77777777" w:rsidR="003114B6" w:rsidRPr="00160495" w:rsidRDefault="00524365" w:rsidP="00FB30C9">
      <w:pPr>
        <w:pStyle w:val="docTitulo"/>
        <w:rPr>
          <w:color w:val="1F2A6A"/>
          <w:sz w:val="48"/>
        </w:rPr>
      </w:pPr>
      <w:r w:rsidRPr="00160495">
        <w:rPr>
          <w:color w:val="1F2A6A"/>
          <w:sz w:val="48"/>
        </w:rPr>
        <w:fldChar w:fldCharType="begin"/>
      </w:r>
      <w:r w:rsidRPr="00160495">
        <w:rPr>
          <w:color w:val="1F2A6A"/>
          <w:sz w:val="48"/>
        </w:rPr>
        <w:instrText xml:space="preserve"> TITLE   \* MERGEFORMAT </w:instrText>
      </w:r>
      <w:r w:rsidRPr="00160495">
        <w:rPr>
          <w:color w:val="1F2A6A"/>
          <w:sz w:val="48"/>
        </w:rPr>
        <w:fldChar w:fldCharType="separate"/>
      </w:r>
      <w:r w:rsidR="00E73D40">
        <w:rPr>
          <w:color w:val="1F2A6A"/>
          <w:sz w:val="48"/>
        </w:rPr>
        <w:t>SMX2 - M8: Aplicacions Web</w:t>
      </w:r>
      <w:r w:rsidRPr="00160495">
        <w:rPr>
          <w:color w:val="1F2A6A"/>
          <w:sz w:val="48"/>
        </w:rPr>
        <w:fldChar w:fldCharType="end"/>
      </w:r>
    </w:p>
    <w:p w14:paraId="33FB4917" w14:textId="49007301" w:rsidR="003114B6" w:rsidRPr="00160495" w:rsidRDefault="004D2FDF" w:rsidP="00FB30C9">
      <w:pPr>
        <w:pStyle w:val="docSubtitulo"/>
        <w:rPr>
          <w:color w:val="1F2A6A"/>
          <w:sz w:val="40"/>
        </w:rPr>
      </w:pPr>
      <w:r w:rsidRPr="00160495">
        <w:rPr>
          <w:color w:val="1F2A6A"/>
          <w:sz w:val="40"/>
        </w:rPr>
        <w:fldChar w:fldCharType="begin"/>
      </w:r>
      <w:r w:rsidRPr="00160495">
        <w:rPr>
          <w:color w:val="1F2A6A"/>
          <w:sz w:val="40"/>
        </w:rPr>
        <w:instrText xml:space="preserve"> SUBJECT  \* MERGEFORMAT </w:instrText>
      </w:r>
      <w:r w:rsidRPr="00160495">
        <w:rPr>
          <w:color w:val="1F2A6A"/>
          <w:sz w:val="40"/>
        </w:rPr>
        <w:fldChar w:fldCharType="separate"/>
      </w:r>
      <w:r w:rsidR="003A7AA2">
        <w:rPr>
          <w:color w:val="1F2A6A"/>
          <w:sz w:val="40"/>
        </w:rPr>
        <w:t>UF2 - Entrega #1</w:t>
      </w:r>
      <w:r w:rsidRPr="00160495">
        <w:rPr>
          <w:color w:val="1F2A6A"/>
          <w:sz w:val="40"/>
        </w:rPr>
        <w:fldChar w:fldCharType="end"/>
      </w:r>
    </w:p>
    <w:p w14:paraId="33FB4918" w14:textId="77777777" w:rsidR="006F7B24" w:rsidRPr="00160495" w:rsidRDefault="006F7B24" w:rsidP="00524365">
      <w:pPr>
        <w:pStyle w:val="docFecha"/>
      </w:pPr>
    </w:p>
    <w:p w14:paraId="33FB4919" w14:textId="5EBA6F99" w:rsidR="003114B6" w:rsidRPr="00160495" w:rsidRDefault="00B82B3E" w:rsidP="00524365">
      <w:pPr>
        <w:pStyle w:val="docFecha"/>
        <w:rPr>
          <w:sz w:val="28"/>
        </w:rPr>
      </w:pPr>
      <w:r>
        <w:rPr>
          <w:sz w:val="28"/>
        </w:rPr>
        <w:t>04</w:t>
      </w:r>
      <w:r w:rsidR="006D102B">
        <w:rPr>
          <w:sz w:val="28"/>
        </w:rPr>
        <w:t xml:space="preserve"> </w:t>
      </w:r>
      <w:r>
        <w:rPr>
          <w:sz w:val="28"/>
        </w:rPr>
        <w:t>de Juliol</w:t>
      </w:r>
      <w:r w:rsidR="006D102B">
        <w:rPr>
          <w:sz w:val="28"/>
        </w:rPr>
        <w:t xml:space="preserve"> </w:t>
      </w:r>
      <w:r w:rsidR="003D1E50">
        <w:rPr>
          <w:sz w:val="28"/>
        </w:rPr>
        <w:t>de 20</w:t>
      </w:r>
      <w:r w:rsidR="00B333B8">
        <w:rPr>
          <w:sz w:val="28"/>
        </w:rPr>
        <w:t>20</w:t>
      </w:r>
    </w:p>
    <w:p w14:paraId="33FB491A" w14:textId="1322062A" w:rsidR="007B26A2" w:rsidRPr="00160495" w:rsidRDefault="007B26A2" w:rsidP="00524365">
      <w:pPr>
        <w:pStyle w:val="docFecha"/>
        <w:rPr>
          <w:sz w:val="28"/>
        </w:rPr>
      </w:pPr>
      <w:r w:rsidRPr="00160495">
        <w:rPr>
          <w:sz w:val="28"/>
        </w:rPr>
        <w:t>Versió 1.</w:t>
      </w:r>
      <w:r w:rsidR="00B82B3E">
        <w:rPr>
          <w:sz w:val="28"/>
        </w:rPr>
        <w:t>2</w:t>
      </w:r>
    </w:p>
    <w:p w14:paraId="33FB491B" w14:textId="77777777" w:rsidR="003114B6" w:rsidRPr="00160495" w:rsidRDefault="003114B6" w:rsidP="00B02E9D">
      <w:pPr>
        <w:pStyle w:val="Ttulo1"/>
        <w:numPr>
          <w:ilvl w:val="0"/>
          <w:numId w:val="0"/>
        </w:numPr>
        <w:ind w:left="431" w:hanging="431"/>
        <w:rPr>
          <w:snapToGrid w:val="0"/>
        </w:rPr>
      </w:pPr>
      <w:bookmarkStart w:id="1" w:name="_Toc13163682"/>
      <w:r w:rsidRPr="00160495">
        <w:lastRenderedPageBreak/>
        <w:t>Control de Vers</w:t>
      </w:r>
      <w:r w:rsidR="00B02E9D" w:rsidRPr="00160495">
        <w:t>ion</w:t>
      </w:r>
      <w:r w:rsidR="007B26A2" w:rsidRPr="00160495">
        <w:t>s</w:t>
      </w:r>
      <w:bookmarkEnd w:id="1"/>
    </w:p>
    <w:tbl>
      <w:tblPr>
        <w:tblW w:w="9360" w:type="dxa"/>
        <w:tblInd w:w="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uble" w:sz="4" w:space="0" w:color="auto"/>
          <w:insideV w:val="single" w:sz="4" w:space="0" w:color="auto"/>
        </w:tblBorders>
        <w:tblLayout w:type="fixed"/>
        <w:tblCellMar>
          <w:left w:w="51" w:type="dxa"/>
          <w:right w:w="51" w:type="dxa"/>
        </w:tblCellMar>
        <w:tblLook w:val="04A0" w:firstRow="1" w:lastRow="0" w:firstColumn="1" w:lastColumn="0" w:noHBand="0" w:noVBand="1"/>
      </w:tblPr>
      <w:tblGrid>
        <w:gridCol w:w="1045"/>
        <w:gridCol w:w="3208"/>
        <w:gridCol w:w="1559"/>
        <w:gridCol w:w="2268"/>
        <w:gridCol w:w="1280"/>
      </w:tblGrid>
      <w:tr w:rsidR="00CD2DE2" w:rsidRPr="00160495" w14:paraId="33FB4921" w14:textId="77777777" w:rsidTr="00CD2DE2">
        <w:trPr>
          <w:trHeight w:val="540"/>
        </w:trPr>
        <w:tc>
          <w:tcPr>
            <w:tcW w:w="1045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FB610D"/>
            <w:hideMark/>
          </w:tcPr>
          <w:p w14:paraId="33FB491C" w14:textId="77777777" w:rsidR="000C6959" w:rsidRPr="00160495" w:rsidRDefault="00B213D5" w:rsidP="00CD2DE2">
            <w:pPr>
              <w:pStyle w:val="ctrlversCabecera"/>
              <w:rPr>
                <w:color w:val="FFFFFF" w:themeColor="background1"/>
                <w:sz w:val="24"/>
              </w:rPr>
            </w:pPr>
            <w:r w:rsidRPr="00160495">
              <w:rPr>
                <w:color w:val="FFFFFF" w:themeColor="background1"/>
                <w:sz w:val="24"/>
              </w:rPr>
              <w:t>Versió</w:t>
            </w:r>
          </w:p>
        </w:tc>
        <w:tc>
          <w:tcPr>
            <w:tcW w:w="320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FB610D"/>
            <w:hideMark/>
          </w:tcPr>
          <w:p w14:paraId="33FB491D" w14:textId="77777777" w:rsidR="000C6959" w:rsidRPr="00160495" w:rsidRDefault="007B26A2" w:rsidP="00CD2DE2">
            <w:pPr>
              <w:pStyle w:val="ctrlversCabecera"/>
              <w:rPr>
                <w:color w:val="FFFFFF" w:themeColor="background1"/>
                <w:sz w:val="24"/>
              </w:rPr>
            </w:pPr>
            <w:r w:rsidRPr="00160495">
              <w:rPr>
                <w:color w:val="FFFFFF" w:themeColor="background1"/>
                <w:sz w:val="24"/>
              </w:rPr>
              <w:t>Comentaris</w:t>
            </w:r>
          </w:p>
        </w:tc>
        <w:tc>
          <w:tcPr>
            <w:tcW w:w="1559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FB610D"/>
            <w:hideMark/>
          </w:tcPr>
          <w:p w14:paraId="33FB491E" w14:textId="77777777" w:rsidR="000C6959" w:rsidRPr="00160495" w:rsidRDefault="007B26A2" w:rsidP="00CD2DE2">
            <w:pPr>
              <w:pStyle w:val="ctrlversCabecera"/>
              <w:rPr>
                <w:color w:val="FFFFFF" w:themeColor="background1"/>
                <w:sz w:val="24"/>
              </w:rPr>
            </w:pPr>
            <w:r w:rsidRPr="00160495">
              <w:rPr>
                <w:color w:val="FFFFFF" w:themeColor="background1"/>
                <w:sz w:val="24"/>
              </w:rPr>
              <w:t>Professor</w:t>
            </w:r>
          </w:p>
        </w:tc>
        <w:tc>
          <w:tcPr>
            <w:tcW w:w="226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FB610D"/>
            <w:hideMark/>
          </w:tcPr>
          <w:p w14:paraId="33FB491F" w14:textId="77777777" w:rsidR="00B213D5" w:rsidRPr="00160495" w:rsidRDefault="007B26A2" w:rsidP="00CD2DE2">
            <w:pPr>
              <w:pStyle w:val="ctrlversCabecera"/>
              <w:rPr>
                <w:color w:val="FFFFFF" w:themeColor="background1"/>
                <w:sz w:val="24"/>
              </w:rPr>
            </w:pPr>
            <w:r w:rsidRPr="00160495">
              <w:rPr>
                <w:color w:val="FFFFFF" w:themeColor="background1"/>
                <w:sz w:val="24"/>
              </w:rPr>
              <w:t>Curs</w:t>
            </w:r>
          </w:p>
        </w:tc>
        <w:tc>
          <w:tcPr>
            <w:tcW w:w="1280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FB610D"/>
            <w:hideMark/>
          </w:tcPr>
          <w:p w14:paraId="33FB4920" w14:textId="77777777" w:rsidR="000C6959" w:rsidRPr="00160495" w:rsidRDefault="007B26A2" w:rsidP="00CD2DE2">
            <w:pPr>
              <w:pStyle w:val="ctrlversCabecera"/>
              <w:rPr>
                <w:color w:val="FFFFFF" w:themeColor="background1"/>
                <w:sz w:val="24"/>
              </w:rPr>
            </w:pPr>
            <w:r w:rsidRPr="00160495">
              <w:rPr>
                <w:color w:val="FFFFFF" w:themeColor="background1"/>
                <w:sz w:val="24"/>
              </w:rPr>
              <w:t>Data</w:t>
            </w:r>
          </w:p>
        </w:tc>
      </w:tr>
      <w:tr w:rsidR="003D1E50" w:rsidRPr="00160495" w14:paraId="4F5998F4" w14:textId="77777777" w:rsidTr="00C96934">
        <w:tc>
          <w:tcPr>
            <w:tcW w:w="1045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6DFD8510" w14:textId="77777777" w:rsidR="003D1E50" w:rsidRPr="00160495" w:rsidRDefault="003D1E50" w:rsidP="00C96934">
            <w:r w:rsidRPr="00160495">
              <w:t>1.0</w:t>
            </w:r>
          </w:p>
        </w:tc>
        <w:tc>
          <w:tcPr>
            <w:tcW w:w="320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1E6B691" w14:textId="77777777" w:rsidR="003D1E50" w:rsidRPr="00160495" w:rsidRDefault="003D1E50" w:rsidP="00C96934">
            <w:r w:rsidRPr="00160495">
              <w:t>Redacció de la primera versió</w:t>
            </w:r>
          </w:p>
        </w:tc>
        <w:tc>
          <w:tcPr>
            <w:tcW w:w="1559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</w:tcPr>
          <w:p w14:paraId="7AF6A6F9" w14:textId="77777777" w:rsidR="003D1E50" w:rsidRPr="00160495" w:rsidRDefault="003D1E50" w:rsidP="00C96934">
            <w:r w:rsidRPr="00160495">
              <w:t>David González</w:t>
            </w:r>
          </w:p>
        </w:tc>
        <w:tc>
          <w:tcPr>
            <w:tcW w:w="226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6370978A" w14:textId="77777777" w:rsidR="003D1E50" w:rsidRPr="00160495" w:rsidRDefault="003D1E50" w:rsidP="00C96934">
            <w:r w:rsidRPr="00160495">
              <w:t>Alumnes SMX2-M</w:t>
            </w:r>
            <w:r>
              <w:t>8</w:t>
            </w:r>
            <w:r w:rsidRPr="00160495">
              <w:t>-UF</w:t>
            </w:r>
            <w:r>
              <w:t>2</w:t>
            </w:r>
          </w:p>
        </w:tc>
        <w:tc>
          <w:tcPr>
            <w:tcW w:w="1280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7172775A" w14:textId="77777777" w:rsidR="003D1E50" w:rsidRPr="00160495" w:rsidRDefault="003D1E50" w:rsidP="00C96934">
            <w:r>
              <w:t>30</w:t>
            </w:r>
            <w:r w:rsidRPr="00160495">
              <w:t>/</w:t>
            </w:r>
            <w:r>
              <w:t>1</w:t>
            </w:r>
            <w:r w:rsidRPr="00160495">
              <w:t>0/2017</w:t>
            </w:r>
          </w:p>
        </w:tc>
      </w:tr>
      <w:tr w:rsidR="00B82B3E" w:rsidRPr="00160495" w14:paraId="0DDB23CC" w14:textId="77777777" w:rsidTr="005362FA">
        <w:tc>
          <w:tcPr>
            <w:tcW w:w="1045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4183BED4" w14:textId="77777777" w:rsidR="00B82B3E" w:rsidRPr="00160495" w:rsidRDefault="00B82B3E" w:rsidP="005362FA">
            <w:r w:rsidRPr="00160495">
              <w:t>1.</w:t>
            </w:r>
            <w:r>
              <w:t>1</w:t>
            </w:r>
          </w:p>
        </w:tc>
        <w:tc>
          <w:tcPr>
            <w:tcW w:w="320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763CAAD9" w14:textId="77777777" w:rsidR="00B82B3E" w:rsidRPr="00160495" w:rsidRDefault="00B82B3E" w:rsidP="005362FA">
            <w:r>
              <w:t>Revisió per curs 2018-19</w:t>
            </w:r>
          </w:p>
        </w:tc>
        <w:tc>
          <w:tcPr>
            <w:tcW w:w="1559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</w:tcPr>
          <w:p w14:paraId="10732CE3" w14:textId="77777777" w:rsidR="00B82B3E" w:rsidRPr="00160495" w:rsidRDefault="00B82B3E" w:rsidP="005362FA">
            <w:r w:rsidRPr="00160495">
              <w:t>David González</w:t>
            </w:r>
          </w:p>
        </w:tc>
        <w:tc>
          <w:tcPr>
            <w:tcW w:w="226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2D8DC33A" w14:textId="77777777" w:rsidR="00B82B3E" w:rsidRPr="00160495" w:rsidRDefault="00B82B3E" w:rsidP="005362FA">
            <w:r w:rsidRPr="00160495">
              <w:t>Alumnes SMX2-M</w:t>
            </w:r>
            <w:r>
              <w:t>8</w:t>
            </w:r>
            <w:r w:rsidRPr="00160495">
              <w:t>-UF</w:t>
            </w:r>
            <w:r>
              <w:t>2</w:t>
            </w:r>
          </w:p>
        </w:tc>
        <w:tc>
          <w:tcPr>
            <w:tcW w:w="1280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2875BD7" w14:textId="77777777" w:rsidR="00B82B3E" w:rsidRPr="00160495" w:rsidRDefault="00B82B3E" w:rsidP="005362FA">
            <w:r>
              <w:t>29</w:t>
            </w:r>
            <w:r w:rsidRPr="00160495">
              <w:t>/</w:t>
            </w:r>
            <w:r>
              <w:t>1</w:t>
            </w:r>
            <w:r w:rsidRPr="00160495">
              <w:t>0/201</w:t>
            </w:r>
            <w:r>
              <w:t>8</w:t>
            </w:r>
          </w:p>
        </w:tc>
      </w:tr>
      <w:tr w:rsidR="00CD2DE2" w:rsidRPr="00160495" w14:paraId="33FB4927" w14:textId="77777777" w:rsidTr="00CD2DE2">
        <w:tc>
          <w:tcPr>
            <w:tcW w:w="1045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3FB4922" w14:textId="2B35CCBA" w:rsidR="00CD2DE2" w:rsidRPr="00160495" w:rsidRDefault="00CD2DE2" w:rsidP="00E447DD">
            <w:r w:rsidRPr="00160495">
              <w:t>1.</w:t>
            </w:r>
            <w:r w:rsidR="00B82B3E">
              <w:t>2</w:t>
            </w:r>
          </w:p>
        </w:tc>
        <w:tc>
          <w:tcPr>
            <w:tcW w:w="320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3FB4923" w14:textId="5AB27B99" w:rsidR="00CD2DE2" w:rsidRPr="00160495" w:rsidRDefault="00B82B3E" w:rsidP="00E447DD">
            <w:r>
              <w:t>Adequació curs 2019-20</w:t>
            </w:r>
          </w:p>
        </w:tc>
        <w:tc>
          <w:tcPr>
            <w:tcW w:w="1559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</w:tcPr>
          <w:p w14:paraId="33FB4924" w14:textId="6E01ECA4" w:rsidR="00CD2DE2" w:rsidRPr="00160495" w:rsidRDefault="00B333B8" w:rsidP="00E447DD">
            <w:r>
              <w:t>Marc Garcia</w:t>
            </w:r>
          </w:p>
        </w:tc>
        <w:tc>
          <w:tcPr>
            <w:tcW w:w="2268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3FB4925" w14:textId="17C45DD2" w:rsidR="00CD2DE2" w:rsidRPr="00160495" w:rsidRDefault="00CD2DE2" w:rsidP="00E447DD">
            <w:r w:rsidRPr="00160495">
              <w:t>Alumnes SMX2-M</w:t>
            </w:r>
            <w:r w:rsidR="009502B9">
              <w:t>8</w:t>
            </w:r>
            <w:r w:rsidRPr="00160495">
              <w:t>-UF</w:t>
            </w:r>
            <w:r w:rsidR="003A7AA2">
              <w:t>2</w:t>
            </w:r>
          </w:p>
        </w:tc>
        <w:tc>
          <w:tcPr>
            <w:tcW w:w="1280" w:type="dxa"/>
            <w:tcBorders>
              <w:top w:val="single" w:sz="8" w:space="0" w:color="1F2A6A"/>
              <w:left w:val="single" w:sz="8" w:space="0" w:color="1F2A6A"/>
              <w:bottom w:val="single" w:sz="8" w:space="0" w:color="1F2A6A"/>
              <w:right w:val="single" w:sz="8" w:space="0" w:color="1F2A6A"/>
            </w:tcBorders>
            <w:shd w:val="clear" w:color="auto" w:fill="auto"/>
            <w:vAlign w:val="center"/>
            <w:hideMark/>
          </w:tcPr>
          <w:p w14:paraId="33FB4926" w14:textId="22F9BDB9" w:rsidR="00CD2DE2" w:rsidRPr="00160495" w:rsidRDefault="00B82B3E" w:rsidP="00E447DD">
            <w:r>
              <w:t>04</w:t>
            </w:r>
            <w:r w:rsidR="00CD2DE2" w:rsidRPr="00160495">
              <w:t>/0</w:t>
            </w:r>
            <w:r>
              <w:t>7</w:t>
            </w:r>
            <w:r w:rsidR="00CD2DE2" w:rsidRPr="00160495">
              <w:t>/20</w:t>
            </w:r>
            <w:r w:rsidR="00B333B8">
              <w:t>20</w:t>
            </w:r>
          </w:p>
        </w:tc>
      </w:tr>
    </w:tbl>
    <w:p w14:paraId="33FB4928" w14:textId="77777777" w:rsidR="003114B6" w:rsidRPr="00160495" w:rsidRDefault="003114B6" w:rsidP="00B02E9D">
      <w:pPr>
        <w:pStyle w:val="Ttulo1"/>
        <w:numPr>
          <w:ilvl w:val="0"/>
          <w:numId w:val="0"/>
        </w:numPr>
        <w:ind w:left="431" w:hanging="431"/>
      </w:pPr>
      <w:bookmarkStart w:id="2" w:name="_Toc13163683"/>
      <w:r w:rsidRPr="00160495">
        <w:lastRenderedPageBreak/>
        <w:t>Índ</w:t>
      </w:r>
      <w:r w:rsidR="007B26A2" w:rsidRPr="00160495">
        <w:t>ex</w:t>
      </w:r>
      <w:bookmarkEnd w:id="2"/>
    </w:p>
    <w:p w14:paraId="0E32EF3C" w14:textId="13539897" w:rsidR="00316477" w:rsidRDefault="003114B6">
      <w:pPr>
        <w:pStyle w:val="TDC1"/>
        <w:tabs>
          <w:tab w:val="right" w:leader="dot" w:pos="9347"/>
        </w:tabs>
        <w:rPr>
          <w:rFonts w:asciiTheme="minorHAnsi" w:eastAsiaTheme="minorEastAsia" w:hAnsiTheme="minorHAnsi" w:cstheme="minorBidi"/>
          <w:bCs w:val="0"/>
          <w:caps w:val="0"/>
          <w:sz w:val="22"/>
          <w:lang w:val="es-ES" w:eastAsia="es-ES"/>
        </w:rPr>
      </w:pPr>
      <w:r w:rsidRPr="00160495">
        <w:rPr>
          <w:rFonts w:asciiTheme="minorHAnsi" w:hAnsiTheme="minorHAnsi"/>
          <w:noProof w:val="0"/>
          <w:sz w:val="28"/>
        </w:rPr>
        <w:fldChar w:fldCharType="begin"/>
      </w:r>
      <w:r w:rsidRPr="00160495">
        <w:rPr>
          <w:rFonts w:asciiTheme="minorHAnsi" w:hAnsiTheme="minorHAnsi"/>
          <w:noProof w:val="0"/>
          <w:sz w:val="28"/>
        </w:rPr>
        <w:instrText xml:space="preserve"> TOC \o "1-3" \h \z </w:instrText>
      </w:r>
      <w:r w:rsidRPr="00160495">
        <w:rPr>
          <w:rFonts w:asciiTheme="minorHAnsi" w:hAnsiTheme="minorHAnsi"/>
          <w:noProof w:val="0"/>
          <w:sz w:val="28"/>
        </w:rPr>
        <w:fldChar w:fldCharType="separate"/>
      </w:r>
      <w:hyperlink w:anchor="_Toc13163682" w:history="1">
        <w:r w:rsidR="00316477" w:rsidRPr="00C8008E">
          <w:rPr>
            <w:rStyle w:val="Hipervnculo"/>
          </w:rPr>
          <w:t>Control de Versions</w:t>
        </w:r>
        <w:r w:rsidR="00316477">
          <w:rPr>
            <w:webHidden/>
          </w:rPr>
          <w:tab/>
        </w:r>
        <w:r w:rsidR="00316477">
          <w:rPr>
            <w:webHidden/>
          </w:rPr>
          <w:fldChar w:fldCharType="begin"/>
        </w:r>
        <w:r w:rsidR="00316477">
          <w:rPr>
            <w:webHidden/>
          </w:rPr>
          <w:instrText xml:space="preserve"> PAGEREF _Toc13163682 \h </w:instrText>
        </w:r>
        <w:r w:rsidR="00316477">
          <w:rPr>
            <w:webHidden/>
          </w:rPr>
        </w:r>
        <w:r w:rsidR="00316477">
          <w:rPr>
            <w:webHidden/>
          </w:rPr>
          <w:fldChar w:fldCharType="separate"/>
        </w:r>
        <w:r w:rsidR="000E1C30">
          <w:rPr>
            <w:webHidden/>
          </w:rPr>
          <w:t>2</w:t>
        </w:r>
        <w:r w:rsidR="00316477">
          <w:rPr>
            <w:webHidden/>
          </w:rPr>
          <w:fldChar w:fldCharType="end"/>
        </w:r>
      </w:hyperlink>
    </w:p>
    <w:p w14:paraId="531082D9" w14:textId="5B769C04" w:rsidR="00316477" w:rsidRDefault="009F03E7">
      <w:pPr>
        <w:pStyle w:val="TDC1"/>
        <w:tabs>
          <w:tab w:val="right" w:leader="dot" w:pos="9347"/>
        </w:tabs>
        <w:rPr>
          <w:rFonts w:asciiTheme="minorHAnsi" w:eastAsiaTheme="minorEastAsia" w:hAnsiTheme="minorHAnsi" w:cstheme="minorBidi"/>
          <w:bCs w:val="0"/>
          <w:caps w:val="0"/>
          <w:sz w:val="22"/>
          <w:lang w:val="es-ES" w:eastAsia="es-ES"/>
        </w:rPr>
      </w:pPr>
      <w:hyperlink w:anchor="_Toc13163683" w:history="1">
        <w:r w:rsidR="00316477" w:rsidRPr="00C8008E">
          <w:rPr>
            <w:rStyle w:val="Hipervnculo"/>
          </w:rPr>
          <w:t>Índex</w:t>
        </w:r>
        <w:r w:rsidR="00316477">
          <w:rPr>
            <w:webHidden/>
          </w:rPr>
          <w:tab/>
        </w:r>
        <w:r w:rsidR="00316477">
          <w:rPr>
            <w:webHidden/>
          </w:rPr>
          <w:fldChar w:fldCharType="begin"/>
        </w:r>
        <w:r w:rsidR="00316477">
          <w:rPr>
            <w:webHidden/>
          </w:rPr>
          <w:instrText xml:space="preserve"> PAGEREF _Toc13163683 \h </w:instrText>
        </w:r>
        <w:r w:rsidR="00316477">
          <w:rPr>
            <w:webHidden/>
          </w:rPr>
        </w:r>
        <w:r w:rsidR="00316477">
          <w:rPr>
            <w:webHidden/>
          </w:rPr>
          <w:fldChar w:fldCharType="separate"/>
        </w:r>
        <w:r w:rsidR="000E1C30">
          <w:rPr>
            <w:webHidden/>
          </w:rPr>
          <w:t>3</w:t>
        </w:r>
        <w:r w:rsidR="00316477">
          <w:rPr>
            <w:webHidden/>
          </w:rPr>
          <w:fldChar w:fldCharType="end"/>
        </w:r>
      </w:hyperlink>
    </w:p>
    <w:p w14:paraId="3B78A58F" w14:textId="36F9C826" w:rsidR="00316477" w:rsidRDefault="009F03E7">
      <w:pPr>
        <w:pStyle w:val="TDC1"/>
        <w:tabs>
          <w:tab w:val="left" w:pos="440"/>
          <w:tab w:val="right" w:leader="dot" w:pos="9347"/>
        </w:tabs>
        <w:rPr>
          <w:rFonts w:asciiTheme="minorHAnsi" w:eastAsiaTheme="minorEastAsia" w:hAnsiTheme="minorHAnsi" w:cstheme="minorBidi"/>
          <w:bCs w:val="0"/>
          <w:caps w:val="0"/>
          <w:sz w:val="22"/>
          <w:lang w:val="es-ES" w:eastAsia="es-ES"/>
        </w:rPr>
      </w:pPr>
      <w:hyperlink w:anchor="_Toc13163684" w:history="1">
        <w:r w:rsidR="00316477" w:rsidRPr="00C8008E">
          <w:rPr>
            <w:rStyle w:val="Hipervnculo"/>
          </w:rPr>
          <w:t>1</w:t>
        </w:r>
        <w:r w:rsidR="00316477">
          <w:rPr>
            <w:rFonts w:asciiTheme="minorHAnsi" w:eastAsiaTheme="minorEastAsia" w:hAnsiTheme="minorHAnsi" w:cstheme="minorBidi"/>
            <w:bCs w:val="0"/>
            <w:caps w:val="0"/>
            <w:sz w:val="22"/>
            <w:lang w:val="es-ES" w:eastAsia="es-ES"/>
          </w:rPr>
          <w:tab/>
        </w:r>
        <w:r w:rsidR="00316477" w:rsidRPr="00C8008E">
          <w:rPr>
            <w:rStyle w:val="Hipervnculo"/>
          </w:rPr>
          <w:t>Pràctica #1 – OpenKM</w:t>
        </w:r>
        <w:r w:rsidR="00316477">
          <w:rPr>
            <w:webHidden/>
          </w:rPr>
          <w:tab/>
        </w:r>
        <w:r w:rsidR="00316477">
          <w:rPr>
            <w:webHidden/>
          </w:rPr>
          <w:fldChar w:fldCharType="begin"/>
        </w:r>
        <w:r w:rsidR="00316477">
          <w:rPr>
            <w:webHidden/>
          </w:rPr>
          <w:instrText xml:space="preserve"> PAGEREF _Toc13163684 \h </w:instrText>
        </w:r>
        <w:r w:rsidR="00316477">
          <w:rPr>
            <w:webHidden/>
          </w:rPr>
        </w:r>
        <w:r w:rsidR="00316477">
          <w:rPr>
            <w:webHidden/>
          </w:rPr>
          <w:fldChar w:fldCharType="separate"/>
        </w:r>
        <w:r w:rsidR="000E1C30">
          <w:rPr>
            <w:webHidden/>
          </w:rPr>
          <w:t>4</w:t>
        </w:r>
        <w:r w:rsidR="00316477">
          <w:rPr>
            <w:webHidden/>
          </w:rPr>
          <w:fldChar w:fldCharType="end"/>
        </w:r>
      </w:hyperlink>
    </w:p>
    <w:p w14:paraId="1E7439EA" w14:textId="7839816D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85" w:history="1">
        <w:r w:rsidR="00316477" w:rsidRPr="00C8008E">
          <w:rPr>
            <w:rStyle w:val="Hipervnculo"/>
            <w:noProof/>
          </w:rPr>
          <w:t>1.1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1 – Instal·lació OpenKM (3 Punts)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_Toc13163685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4</w:t>
        </w:r>
        <w:r w:rsidR="00316477">
          <w:rPr>
            <w:noProof/>
            <w:webHidden/>
          </w:rPr>
          <w:fldChar w:fldCharType="end"/>
        </w:r>
      </w:hyperlink>
    </w:p>
    <w:p w14:paraId="6BDE8D1D" w14:textId="671CBC7F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86" w:history="1">
        <w:r w:rsidR="00316477" w:rsidRPr="00C8008E">
          <w:rPr>
            <w:rStyle w:val="Hipervnculo"/>
            <w:noProof/>
          </w:rPr>
          <w:t>1.2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2 – Registre Usuaris a OpenKM  (1 punt)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_Toc13163686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16</w:t>
        </w:r>
        <w:r w:rsidR="00316477">
          <w:rPr>
            <w:noProof/>
            <w:webHidden/>
          </w:rPr>
          <w:fldChar w:fldCharType="end"/>
        </w:r>
      </w:hyperlink>
    </w:p>
    <w:p w14:paraId="53D879D6" w14:textId="21CABE85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87" w:history="1">
        <w:r w:rsidR="00316477" w:rsidRPr="00C8008E">
          <w:rPr>
            <w:rStyle w:val="Hipervnculo"/>
            <w:noProof/>
          </w:rPr>
          <w:t>1.3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3 – Gestió Bàsica de Documents a OpenKM (1 Punts)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_Toc13163687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17</w:t>
        </w:r>
        <w:r w:rsidR="00316477">
          <w:rPr>
            <w:noProof/>
            <w:webHidden/>
          </w:rPr>
          <w:fldChar w:fldCharType="end"/>
        </w:r>
      </w:hyperlink>
    </w:p>
    <w:p w14:paraId="32C6DA97" w14:textId="495AA625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88" w:history="1">
        <w:r w:rsidR="00316477" w:rsidRPr="00C8008E">
          <w:rPr>
            <w:rStyle w:val="Hipervnculo"/>
            <w:noProof/>
          </w:rPr>
          <w:t>1.4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4 – Permisos a OpenKM (1 Punts)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_Toc13163688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17</w:t>
        </w:r>
        <w:r w:rsidR="00316477">
          <w:rPr>
            <w:noProof/>
            <w:webHidden/>
          </w:rPr>
          <w:fldChar w:fldCharType="end"/>
        </w:r>
      </w:hyperlink>
    </w:p>
    <w:p w14:paraId="11BC9026" w14:textId="0D81002C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89" w:history="1">
        <w:r w:rsidR="00316477" w:rsidRPr="00C8008E">
          <w:rPr>
            <w:rStyle w:val="Hipervnculo"/>
            <w:noProof/>
          </w:rPr>
          <w:t>1.5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5 – Classificació Documents a OpenKM (1 Punt)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_Toc13163689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18</w:t>
        </w:r>
        <w:r w:rsidR="00316477">
          <w:rPr>
            <w:noProof/>
            <w:webHidden/>
          </w:rPr>
          <w:fldChar w:fldCharType="end"/>
        </w:r>
      </w:hyperlink>
    </w:p>
    <w:p w14:paraId="09F2CB9D" w14:textId="26B0F25A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90" w:history="1">
        <w:r w:rsidR="00316477" w:rsidRPr="00C8008E">
          <w:rPr>
            <w:rStyle w:val="Hipervnculo"/>
            <w:noProof/>
          </w:rPr>
          <w:t>1.6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6 – Control de Versions a OpenKM – Part I (1 Punt)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_Toc13163690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18</w:t>
        </w:r>
        <w:r w:rsidR="00316477">
          <w:rPr>
            <w:noProof/>
            <w:webHidden/>
          </w:rPr>
          <w:fldChar w:fldCharType="end"/>
        </w:r>
      </w:hyperlink>
    </w:p>
    <w:p w14:paraId="4279F64A" w14:textId="687CD996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91" w:history="1">
        <w:r w:rsidR="00316477" w:rsidRPr="00C8008E">
          <w:rPr>
            <w:rStyle w:val="Hipervnculo"/>
            <w:noProof/>
          </w:rPr>
          <w:t>1.7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7 – Control de Versions a OpenKM – Part II (1 Punt)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_Toc13163691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19</w:t>
        </w:r>
        <w:r w:rsidR="00316477">
          <w:rPr>
            <w:noProof/>
            <w:webHidden/>
          </w:rPr>
          <w:fldChar w:fldCharType="end"/>
        </w:r>
      </w:hyperlink>
    </w:p>
    <w:p w14:paraId="5BEA4DD2" w14:textId="5434E172" w:rsidR="00316477" w:rsidRDefault="009F03E7">
      <w:pPr>
        <w:pStyle w:val="TDC2"/>
        <w:tabs>
          <w:tab w:val="left" w:pos="880"/>
          <w:tab w:val="right" w:leader="dot" w:pos="9347"/>
        </w:tabs>
        <w:rPr>
          <w:rFonts w:asciiTheme="minorHAnsi" w:eastAsiaTheme="minorEastAsia" w:hAnsiTheme="minorHAnsi" w:cstheme="minorBidi"/>
          <w:iCs w:val="0"/>
          <w:caps w:val="0"/>
          <w:noProof/>
          <w:sz w:val="22"/>
          <w:szCs w:val="22"/>
          <w:lang w:val="es-ES" w:eastAsia="es-ES"/>
        </w:rPr>
      </w:pPr>
      <w:hyperlink w:anchor="_Toc13163692" w:history="1">
        <w:r w:rsidR="00316477" w:rsidRPr="00C8008E">
          <w:rPr>
            <w:rStyle w:val="Hipervnculo"/>
            <w:noProof/>
          </w:rPr>
          <w:t>1.8</w:t>
        </w:r>
        <w:r w:rsidR="00316477">
          <w:rPr>
            <w:rFonts w:asciiTheme="minorHAnsi" w:eastAsiaTheme="minorEastAsia" w:hAnsiTheme="minorHAnsi" w:cstheme="minorBidi"/>
            <w:iCs w:val="0"/>
            <w:caps w:val="0"/>
            <w:noProof/>
            <w:sz w:val="22"/>
            <w:szCs w:val="22"/>
            <w:lang w:val="es-ES" w:eastAsia="es-ES"/>
          </w:rPr>
          <w:tab/>
        </w:r>
        <w:r w:rsidR="00316477" w:rsidRPr="00C8008E">
          <w:rPr>
            <w:rStyle w:val="Hipervnculo"/>
            <w:noProof/>
          </w:rPr>
          <w:t>Exercici 8 – Metadades a OpenKM (1 Punt)</w:t>
        </w:r>
        <w:r w:rsidR="00316477">
          <w:rPr>
            <w:noProof/>
            <w:webHidden/>
          </w:rPr>
          <w:tab/>
        </w:r>
        <w:r w:rsidR="00316477">
          <w:rPr>
            <w:noProof/>
            <w:webHidden/>
          </w:rPr>
          <w:fldChar w:fldCharType="begin"/>
        </w:r>
        <w:r w:rsidR="00316477">
          <w:rPr>
            <w:noProof/>
            <w:webHidden/>
          </w:rPr>
          <w:instrText xml:space="preserve"> PAGEREF _Toc13163692 \h </w:instrText>
        </w:r>
        <w:r w:rsidR="00316477">
          <w:rPr>
            <w:noProof/>
            <w:webHidden/>
          </w:rPr>
        </w:r>
        <w:r w:rsidR="00316477">
          <w:rPr>
            <w:noProof/>
            <w:webHidden/>
          </w:rPr>
          <w:fldChar w:fldCharType="separate"/>
        </w:r>
        <w:r w:rsidR="000E1C30">
          <w:rPr>
            <w:noProof/>
            <w:webHidden/>
          </w:rPr>
          <w:t>19</w:t>
        </w:r>
        <w:r w:rsidR="00316477">
          <w:rPr>
            <w:noProof/>
            <w:webHidden/>
          </w:rPr>
          <w:fldChar w:fldCharType="end"/>
        </w:r>
      </w:hyperlink>
    </w:p>
    <w:p w14:paraId="33FB4931" w14:textId="298C80B9" w:rsidR="003114B6" w:rsidRPr="00160495" w:rsidRDefault="003114B6" w:rsidP="00FB30C9">
      <w:pPr>
        <w:pStyle w:val="TDC1"/>
        <w:tabs>
          <w:tab w:val="left" w:pos="440"/>
          <w:tab w:val="right" w:leader="dot" w:pos="9347"/>
        </w:tabs>
        <w:rPr>
          <w:rFonts w:asciiTheme="minorHAnsi" w:hAnsiTheme="minorHAnsi"/>
          <w:noProof w:val="0"/>
        </w:rPr>
      </w:pPr>
      <w:r w:rsidRPr="00160495">
        <w:rPr>
          <w:rFonts w:asciiTheme="minorHAnsi" w:hAnsiTheme="minorHAnsi"/>
          <w:noProof w:val="0"/>
          <w:sz w:val="28"/>
        </w:rPr>
        <w:fldChar w:fldCharType="end"/>
      </w:r>
      <w:bookmarkStart w:id="3" w:name="_Toc10470242"/>
      <w:bookmarkStart w:id="4" w:name="_Toc10607837"/>
      <w:bookmarkStart w:id="5" w:name="_Toc10984168"/>
      <w:bookmarkStart w:id="6" w:name="_Toc20821372"/>
      <w:bookmarkEnd w:id="0"/>
    </w:p>
    <w:p w14:paraId="33FB4932" w14:textId="18CD8B65" w:rsidR="009B25E2" w:rsidRPr="00160495" w:rsidRDefault="00CA1AE9" w:rsidP="003B3315">
      <w:pPr>
        <w:pStyle w:val="Ttulo1"/>
      </w:pPr>
      <w:bookmarkStart w:id="7" w:name="_Toc13163684"/>
      <w:bookmarkEnd w:id="3"/>
      <w:bookmarkEnd w:id="4"/>
      <w:bookmarkEnd w:id="5"/>
      <w:bookmarkEnd w:id="6"/>
      <w:r w:rsidRPr="00160495">
        <w:lastRenderedPageBreak/>
        <w:t>P</w:t>
      </w:r>
      <w:r w:rsidR="00CD2DE2" w:rsidRPr="00160495">
        <w:t>ràctic</w:t>
      </w:r>
      <w:r w:rsidRPr="00160495">
        <w:t>a</w:t>
      </w:r>
      <w:r w:rsidR="00CD2DE2" w:rsidRPr="00160495">
        <w:t xml:space="preserve"> #</w:t>
      </w:r>
      <w:r w:rsidR="003A7AA2">
        <w:t>1</w:t>
      </w:r>
      <w:r w:rsidR="008F553E">
        <w:t xml:space="preserve"> – OpenKM</w:t>
      </w:r>
      <w:bookmarkEnd w:id="7"/>
    </w:p>
    <w:p w14:paraId="0C11FC52" w14:textId="7BFDB696" w:rsidR="00CC0D66" w:rsidRPr="00160495" w:rsidRDefault="00AE740F" w:rsidP="006D102B">
      <w:r>
        <w:t xml:space="preserve">En aquesta pràctica </w:t>
      </w:r>
      <w:r w:rsidR="006D102B">
        <w:t xml:space="preserve">anem a </w:t>
      </w:r>
      <w:r w:rsidR="003A7AA2">
        <w:t xml:space="preserve">treballar amb el gestor documental lliure </w:t>
      </w:r>
      <w:proofErr w:type="spellStart"/>
      <w:r w:rsidR="003A7AA2">
        <w:t>OpenKM</w:t>
      </w:r>
      <w:proofErr w:type="spellEnd"/>
      <w:r w:rsidR="003A7AA2">
        <w:t xml:space="preserve"> per tal d’entendre millor aquest tipus de sistemes i aplicacions</w:t>
      </w:r>
      <w:r w:rsidR="006D102B">
        <w:t>.</w:t>
      </w:r>
    </w:p>
    <w:p w14:paraId="33FB4935" w14:textId="72D850FA" w:rsidR="00CA1AE9" w:rsidRPr="00160495" w:rsidRDefault="00CA1AE9" w:rsidP="00CA1AE9">
      <w:pPr>
        <w:pStyle w:val="Ttulo2"/>
        <w:shd w:val="clear" w:color="auto" w:fill="D9D9D9" w:themeFill="background1" w:themeFillShade="D9"/>
      </w:pPr>
      <w:bookmarkStart w:id="8" w:name="_Toc13163685"/>
      <w:r w:rsidRPr="00160495">
        <w:t>Exercici 1</w:t>
      </w:r>
      <w:r w:rsidR="003D1E50">
        <w:t xml:space="preserve"> – Instal·lació </w:t>
      </w:r>
      <w:proofErr w:type="spellStart"/>
      <w:r w:rsidR="003D1E50">
        <w:t>OpenKM</w:t>
      </w:r>
      <w:proofErr w:type="spellEnd"/>
      <w:r w:rsidR="00E306FF">
        <w:t xml:space="preserve"> (3</w:t>
      </w:r>
      <w:r w:rsidR="00FC4AC3">
        <w:t xml:space="preserve"> Punt</w:t>
      </w:r>
      <w:r w:rsidR="003A7AA2">
        <w:t>s</w:t>
      </w:r>
      <w:r w:rsidR="00FC4AC3">
        <w:t>)</w:t>
      </w:r>
      <w:bookmarkEnd w:id="8"/>
    </w:p>
    <w:p w14:paraId="0A0734F3" w14:textId="473D2E5B" w:rsidR="00306D4E" w:rsidRDefault="003A7AA2" w:rsidP="003A7AA2">
      <w:pPr>
        <w:shd w:val="clear" w:color="auto" w:fill="D9D9D9" w:themeFill="background1" w:themeFillShade="D9"/>
      </w:pPr>
      <w:r>
        <w:t xml:space="preserve">Instal·leu en una màquina virtual </w:t>
      </w:r>
      <w:proofErr w:type="spellStart"/>
      <w:r>
        <w:t>Ubuntu</w:t>
      </w:r>
      <w:proofErr w:type="spellEnd"/>
      <w:r>
        <w:t xml:space="preserve"> el gestor documental </w:t>
      </w:r>
      <w:proofErr w:type="spellStart"/>
      <w:r>
        <w:t>OpenKM</w:t>
      </w:r>
      <w:proofErr w:type="spellEnd"/>
      <w:r>
        <w:t xml:space="preserve"> seguint les instruccions que podeu trobar a: </w:t>
      </w:r>
      <w:hyperlink r:id="rId12" w:history="1">
        <w:r w:rsidRPr="00DE30AD">
          <w:rPr>
            <w:rStyle w:val="Hipervnculo"/>
          </w:rPr>
          <w:t>https://docs.openkm.com/kcenter/view/okm-6.3-com/installing-on-ubuntu-and-debian.html</w:t>
        </w:r>
      </w:hyperlink>
      <w:r>
        <w:t xml:space="preserve"> i fent ús de l’instal·lador </w:t>
      </w:r>
      <w:proofErr w:type="spellStart"/>
      <w:r>
        <w:t>java</w:t>
      </w:r>
      <w:proofErr w:type="spellEnd"/>
      <w:r>
        <w:t xml:space="preserve"> de la versió </w:t>
      </w:r>
      <w:proofErr w:type="spellStart"/>
      <w:r>
        <w:t>community</w:t>
      </w:r>
      <w:proofErr w:type="spellEnd"/>
      <w:r>
        <w:t xml:space="preserve"> (gratuïta) que podeu descarregar-vos  des de: </w:t>
      </w:r>
      <w:hyperlink r:id="rId13" w:history="1">
        <w:r w:rsidRPr="00DE30AD">
          <w:rPr>
            <w:rStyle w:val="Hipervnculo"/>
          </w:rPr>
          <w:t>https://www.openkm.com/es/descargar.html</w:t>
        </w:r>
      </w:hyperlink>
      <w:r>
        <w:t>.</w:t>
      </w:r>
    </w:p>
    <w:p w14:paraId="112837D9" w14:textId="77777777" w:rsidR="00142FC7" w:rsidRDefault="00142FC7" w:rsidP="003A7AA2">
      <w:pPr>
        <w:shd w:val="clear" w:color="auto" w:fill="D9D9D9" w:themeFill="background1" w:themeFillShade="D9"/>
      </w:pPr>
    </w:p>
    <w:p w14:paraId="13915709" w14:textId="20C0D636" w:rsidR="003A7AA2" w:rsidRDefault="003A7AA2" w:rsidP="003A7AA2">
      <w:pPr>
        <w:shd w:val="clear" w:color="auto" w:fill="D9D9D9" w:themeFill="background1" w:themeFillShade="D9"/>
      </w:pPr>
      <w:proofErr w:type="spellStart"/>
      <w:r>
        <w:t>OpenKM</w:t>
      </w:r>
      <w:proofErr w:type="spellEnd"/>
      <w:r>
        <w:t xml:space="preserve"> és una aplicació web escrita en JAVA, motiu pel qual requereix de l’entorn de JAVA degudament instal·lat, el servidor web </w:t>
      </w:r>
      <w:proofErr w:type="spellStart"/>
      <w:r>
        <w:t>Tomcat</w:t>
      </w:r>
      <w:proofErr w:type="spellEnd"/>
      <w:r>
        <w:t xml:space="preserve"> (s’instal·la automàticament amb l’instal·lador </w:t>
      </w:r>
      <w:proofErr w:type="spellStart"/>
      <w:r>
        <w:t>java</w:t>
      </w:r>
      <w:proofErr w:type="spellEnd"/>
      <w:r>
        <w:t xml:space="preserve"> (.</w:t>
      </w:r>
      <w:proofErr w:type="spellStart"/>
      <w:r>
        <w:t>jar</w:t>
      </w:r>
      <w:proofErr w:type="spellEnd"/>
      <w:r>
        <w:t xml:space="preserve">) de </w:t>
      </w:r>
      <w:proofErr w:type="spellStart"/>
      <w:r>
        <w:t>OpenKM</w:t>
      </w:r>
      <w:proofErr w:type="spellEnd"/>
      <w:r>
        <w:t xml:space="preserve">) i un servidor MySQL (haureu d’instal·lar la darrera versió de </w:t>
      </w:r>
      <w:proofErr w:type="spellStart"/>
      <w:r>
        <w:t>MariaDB</w:t>
      </w:r>
      <w:proofErr w:type="spellEnd"/>
      <w:r>
        <w:t>).</w:t>
      </w:r>
    </w:p>
    <w:p w14:paraId="20E689B2" w14:textId="6707C021" w:rsidR="00142FC7" w:rsidRDefault="00633E25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A67DE85" wp14:editId="7ECCB5C9">
            <wp:simplePos x="0" y="0"/>
            <wp:positionH relativeFrom="column">
              <wp:posOffset>0</wp:posOffset>
            </wp:positionH>
            <wp:positionV relativeFrom="paragraph">
              <wp:posOffset>293370</wp:posOffset>
            </wp:positionV>
            <wp:extent cx="5941695" cy="3342005"/>
            <wp:effectExtent l="0" t="0" r="1905" b="0"/>
            <wp:wrapSquare wrapText="bothSides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 instal·lar Java primer actualitzem els paquets:</w:t>
      </w:r>
    </w:p>
    <w:p w14:paraId="2CE3F263" w14:textId="3A338F28" w:rsidR="00633E25" w:rsidRDefault="00633E25" w:rsidP="003A7AA2">
      <w:pPr>
        <w:shd w:val="clear" w:color="auto" w:fill="D9D9D9" w:themeFill="background1" w:themeFillShade="D9"/>
      </w:pPr>
    </w:p>
    <w:p w14:paraId="5FAFCFD8" w14:textId="2F62A095" w:rsidR="00633E25" w:rsidRDefault="00633E25" w:rsidP="003A7AA2">
      <w:pPr>
        <w:shd w:val="clear" w:color="auto" w:fill="D9D9D9" w:themeFill="background1" w:themeFillShade="D9"/>
      </w:pPr>
    </w:p>
    <w:p w14:paraId="75B751DC" w14:textId="0CE787F1" w:rsidR="00633E25" w:rsidRDefault="00633E25" w:rsidP="003A7AA2">
      <w:pPr>
        <w:shd w:val="clear" w:color="auto" w:fill="D9D9D9" w:themeFill="background1" w:themeFillShade="D9"/>
      </w:pPr>
      <w:r>
        <w:lastRenderedPageBreak/>
        <w:t>Després comprovem si està Java instal·lat al sistema</w:t>
      </w:r>
    </w:p>
    <w:p w14:paraId="2956EDDC" w14:textId="4F110551" w:rsidR="00633E25" w:rsidRDefault="00633E25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B05CE0A" wp14:editId="023B113E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941695" cy="3355975"/>
            <wp:effectExtent l="0" t="0" r="1905" b="0"/>
            <wp:wrapSquare wrapText="bothSides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09D5" w14:textId="413BD19E" w:rsidR="00633E25" w:rsidRDefault="00633E25" w:rsidP="003A7AA2">
      <w:pPr>
        <w:shd w:val="clear" w:color="auto" w:fill="D9D9D9" w:themeFill="background1" w:themeFillShade="D9"/>
      </w:pPr>
      <w:r>
        <w:t>Com no el tenim instal·lat, l’instal·larem amb la següent comanda.</w:t>
      </w:r>
    </w:p>
    <w:p w14:paraId="2EE56B2C" w14:textId="22F4049B" w:rsidR="00633E25" w:rsidRDefault="00633E25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66170B3" wp14:editId="106F1A79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941695" cy="3352800"/>
            <wp:effectExtent l="0" t="0" r="1905" b="0"/>
            <wp:wrapSquare wrapText="bothSides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840F1" w14:textId="236049E6" w:rsidR="00633E25" w:rsidRDefault="00633E25" w:rsidP="003A7AA2">
      <w:pPr>
        <w:shd w:val="clear" w:color="auto" w:fill="D9D9D9" w:themeFill="background1" w:themeFillShade="D9"/>
      </w:pPr>
    </w:p>
    <w:p w14:paraId="3FFFC90F" w14:textId="75C3B7D4" w:rsidR="00633E25" w:rsidRDefault="00B77633" w:rsidP="003A7AA2">
      <w:pPr>
        <w:shd w:val="clear" w:color="auto" w:fill="D9D9D9" w:themeFill="background1" w:themeFillShade="D9"/>
      </w:pPr>
      <w:r>
        <w:lastRenderedPageBreak/>
        <w:t>Després comprovem que Java esta instal·lat</w:t>
      </w:r>
    </w:p>
    <w:p w14:paraId="70702970" w14:textId="6DE67208" w:rsidR="00B77633" w:rsidRDefault="00B77633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CB17DDD" wp14:editId="030991DA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941695" cy="3315335"/>
            <wp:effectExtent l="0" t="0" r="1905" b="0"/>
            <wp:wrapSquare wrapText="bothSides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1D2A3" w14:textId="19D07E79" w:rsidR="00633E25" w:rsidRDefault="00633E25" w:rsidP="003A7AA2">
      <w:pPr>
        <w:shd w:val="clear" w:color="auto" w:fill="D9D9D9" w:themeFill="background1" w:themeFillShade="D9"/>
      </w:pPr>
    </w:p>
    <w:p w14:paraId="6E90B8F4" w14:textId="631C9B9A" w:rsidR="00D636AA" w:rsidRDefault="00D636AA" w:rsidP="003A7AA2">
      <w:pPr>
        <w:shd w:val="clear" w:color="auto" w:fill="D9D9D9" w:themeFill="background1" w:themeFillShade="D9"/>
      </w:pPr>
      <w:r>
        <w:t>Per instal·lar el MySQL farem el següent:</w:t>
      </w:r>
    </w:p>
    <w:p w14:paraId="434F82F3" w14:textId="0DFDF0AB" w:rsidR="00D636AA" w:rsidRDefault="00D636AA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20696DA" wp14:editId="5FB23079">
            <wp:simplePos x="0" y="0"/>
            <wp:positionH relativeFrom="column">
              <wp:posOffset>0</wp:posOffset>
            </wp:positionH>
            <wp:positionV relativeFrom="paragraph">
              <wp:posOffset>259080</wp:posOffset>
            </wp:positionV>
            <wp:extent cx="5941695" cy="3361055"/>
            <wp:effectExtent l="0" t="0" r="1905" b="0"/>
            <wp:wrapSquare wrapText="bothSides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22F2" w14:textId="64983A57" w:rsidR="00D636AA" w:rsidRDefault="00B37C44" w:rsidP="003A7AA2">
      <w:pPr>
        <w:shd w:val="clear" w:color="auto" w:fill="D9D9D9" w:themeFill="background1" w:themeFillShade="D9"/>
      </w:pPr>
      <w:r>
        <w:lastRenderedPageBreak/>
        <w:t>Una vegada instal·lat, el que farem serà configurar-lo</w:t>
      </w:r>
    </w:p>
    <w:p w14:paraId="3F02FC90" w14:textId="09B536CE" w:rsidR="00B37C44" w:rsidRDefault="00B37C44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04309D" wp14:editId="24B07AB2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941695" cy="3305810"/>
            <wp:effectExtent l="0" t="0" r="1905" b="8890"/>
            <wp:wrapSquare wrapText="bothSides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2D993" w14:textId="1FB25CE5" w:rsidR="00D636AA" w:rsidRDefault="00D636AA" w:rsidP="003A7AA2">
      <w:pPr>
        <w:shd w:val="clear" w:color="auto" w:fill="D9D9D9" w:themeFill="background1" w:themeFillShade="D9"/>
      </w:pPr>
    </w:p>
    <w:p w14:paraId="18A27012" w14:textId="0F218B58" w:rsidR="002C1981" w:rsidRDefault="002C1981" w:rsidP="003A7AA2">
      <w:pPr>
        <w:shd w:val="clear" w:color="auto" w:fill="D9D9D9" w:themeFill="background1" w:themeFillShade="D9"/>
      </w:pPr>
      <w:r>
        <w:t>Després de configurar-lo, hauràs de autentificar el mètode utilitzat per una de les contes d’usuari MySQL</w:t>
      </w:r>
    </w:p>
    <w:p w14:paraId="14597AB3" w14:textId="6B547784" w:rsidR="00633E25" w:rsidRDefault="002C1981" w:rsidP="003A7AA2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A8691A" wp14:editId="21AA09B8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941695" cy="3342005"/>
            <wp:effectExtent l="0" t="0" r="1905" b="0"/>
            <wp:wrapSquare wrapText="bothSides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C8944" w14:textId="3D87C39A" w:rsidR="003A7AA2" w:rsidRDefault="003A7AA2" w:rsidP="003A7AA2">
      <w:pPr>
        <w:shd w:val="clear" w:color="auto" w:fill="D9D9D9" w:themeFill="background1" w:themeFillShade="D9"/>
      </w:pPr>
      <w:r>
        <w:lastRenderedPageBreak/>
        <w:t>Així doncs els passos que haureu de seguir es resumeixen en:</w:t>
      </w:r>
    </w:p>
    <w:p w14:paraId="0BEA2ACA" w14:textId="70C6B8A3" w:rsidR="003A7AA2" w:rsidRDefault="00503DCB" w:rsidP="003A7AA2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1B5038B" wp14:editId="0F323216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5941695" cy="3342005"/>
            <wp:effectExtent l="0" t="0" r="1905" b="0"/>
            <wp:wrapSquare wrapText="bothSides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7AA2">
        <w:t xml:space="preserve">Instal·lar el Java JDK8 (busqueu el paquet exacte amb la comanda </w:t>
      </w:r>
      <w:proofErr w:type="spellStart"/>
      <w:r w:rsidR="003A7AA2">
        <w:t>apt</w:t>
      </w:r>
      <w:proofErr w:type="spellEnd"/>
      <w:r w:rsidR="003A7AA2">
        <w:t xml:space="preserve"> </w:t>
      </w:r>
      <w:proofErr w:type="spellStart"/>
      <w:r w:rsidR="003A7AA2">
        <w:t>list</w:t>
      </w:r>
      <w:proofErr w:type="spellEnd"/>
      <w:r w:rsidR="003A7AA2">
        <w:t xml:space="preserve"> | </w:t>
      </w:r>
      <w:proofErr w:type="spellStart"/>
      <w:r w:rsidR="003A7AA2">
        <w:t>grep</w:t>
      </w:r>
      <w:proofErr w:type="spellEnd"/>
      <w:r w:rsidR="003A7AA2">
        <w:t xml:space="preserve"> </w:t>
      </w:r>
      <w:r w:rsidR="00364879" w:rsidRPr="00364879">
        <w:rPr>
          <w:highlight w:val="yellow"/>
        </w:rPr>
        <w:t>XXXXX</w:t>
      </w:r>
      <w:r w:rsidR="003A7AA2">
        <w:t>).</w:t>
      </w:r>
    </w:p>
    <w:p w14:paraId="20A93164" w14:textId="145883C2" w:rsidR="00503DCB" w:rsidRDefault="00503DCB" w:rsidP="00503DCB">
      <w:pPr>
        <w:shd w:val="clear" w:color="auto" w:fill="D9D9D9" w:themeFill="background1" w:themeFillShade="D9"/>
      </w:pPr>
    </w:p>
    <w:p w14:paraId="1FB07930" w14:textId="7CF5C447" w:rsidR="00503DCB" w:rsidRDefault="00503DCB" w:rsidP="00503DCB">
      <w:pPr>
        <w:shd w:val="clear" w:color="auto" w:fill="D9D9D9" w:themeFill="background1" w:themeFillShade="D9"/>
      </w:pPr>
    </w:p>
    <w:p w14:paraId="4597D2D3" w14:textId="6C4BF5E3" w:rsidR="00503DCB" w:rsidRDefault="000D3A32" w:rsidP="00503DCB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B58754C" wp14:editId="3924E7D9">
            <wp:simplePos x="0" y="0"/>
            <wp:positionH relativeFrom="page">
              <wp:align>center</wp:align>
            </wp:positionH>
            <wp:positionV relativeFrom="paragraph">
              <wp:posOffset>245110</wp:posOffset>
            </wp:positionV>
            <wp:extent cx="5941695" cy="3342005"/>
            <wp:effectExtent l="0" t="0" r="1905" b="0"/>
            <wp:wrapSquare wrapText="bothSides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7AA2">
        <w:t xml:space="preserve">Instal·lar el servidor MySQL </w:t>
      </w:r>
      <w:proofErr w:type="spellStart"/>
      <w:r w:rsidR="003A7AA2">
        <w:t>MariaDB</w:t>
      </w:r>
      <w:proofErr w:type="spellEnd"/>
      <w:r w:rsidR="003A7AA2">
        <w:t xml:space="preserve"> (busqueu el paquet exacte amb </w:t>
      </w:r>
      <w:proofErr w:type="spellStart"/>
      <w:r w:rsidR="003A7AA2">
        <w:t>apt</w:t>
      </w:r>
      <w:proofErr w:type="spellEnd"/>
      <w:r w:rsidR="003A7AA2">
        <w:t xml:space="preserve"> </w:t>
      </w:r>
      <w:proofErr w:type="spellStart"/>
      <w:r w:rsidR="003A7AA2">
        <w:t>list</w:t>
      </w:r>
      <w:proofErr w:type="spellEnd"/>
      <w:r w:rsidR="003A7AA2">
        <w:t xml:space="preserve"> | </w:t>
      </w:r>
      <w:proofErr w:type="spellStart"/>
      <w:r w:rsidR="003A7AA2">
        <w:t>grep</w:t>
      </w:r>
      <w:proofErr w:type="spellEnd"/>
      <w:r w:rsidR="003A7AA2">
        <w:t xml:space="preserve"> </w:t>
      </w:r>
      <w:proofErr w:type="spellStart"/>
      <w:r w:rsidR="003A7AA2">
        <w:t>mariadb</w:t>
      </w:r>
      <w:proofErr w:type="spellEnd"/>
      <w:r w:rsidR="003A7AA2">
        <w:t>).</w:t>
      </w:r>
    </w:p>
    <w:p w14:paraId="7ECD90FD" w14:textId="68B113A8" w:rsidR="00503DCB" w:rsidRDefault="00503DCB" w:rsidP="00503DCB">
      <w:pPr>
        <w:shd w:val="clear" w:color="auto" w:fill="D9D9D9" w:themeFill="background1" w:themeFillShade="D9"/>
      </w:pPr>
    </w:p>
    <w:p w14:paraId="494DCFF9" w14:textId="3F2D8B73" w:rsidR="00142FC7" w:rsidRDefault="00142FC7" w:rsidP="003A7AA2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t xml:space="preserve">Instal·lar </w:t>
      </w:r>
      <w:proofErr w:type="spellStart"/>
      <w:r>
        <w:t>OpenKM</w:t>
      </w:r>
      <w:proofErr w:type="spellEnd"/>
      <w:r>
        <w:t xml:space="preserve"> fent ús de </w:t>
      </w:r>
      <w:proofErr w:type="spellStart"/>
      <w:r>
        <w:t>java</w:t>
      </w:r>
      <w:proofErr w:type="spellEnd"/>
      <w:r>
        <w:t xml:space="preserve"> i l’instal·lador .</w:t>
      </w:r>
      <w:proofErr w:type="spellStart"/>
      <w:r>
        <w:t>jar</w:t>
      </w:r>
      <w:proofErr w:type="spellEnd"/>
      <w:r>
        <w:t xml:space="preserve"> descarregat.</w:t>
      </w:r>
    </w:p>
    <w:p w14:paraId="1757303E" w14:textId="70C3F75D" w:rsidR="00D00537" w:rsidRDefault="00C00C01" w:rsidP="00D00537">
      <w:pPr>
        <w:shd w:val="clear" w:color="auto" w:fill="D9D9D9" w:themeFill="background1" w:themeFillShade="D9"/>
        <w:rPr>
          <w:rFonts w:cstheme="minorHAnsi"/>
          <w:color w:val="333333"/>
          <w:szCs w:val="22"/>
          <w:shd w:val="clear" w:color="auto" w:fill="E7E7E1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C54E583" wp14:editId="28F5A6A5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941695" cy="3342005"/>
            <wp:effectExtent l="0" t="0" r="1905" b="0"/>
            <wp:wrapSquare wrapText="bothSides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537">
        <w:t xml:space="preserve">Primer posem la comanda </w:t>
      </w:r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cat /</w:t>
      </w:r>
      <w:proofErr w:type="spellStart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etc</w:t>
      </w:r>
      <w:proofErr w:type="spellEnd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/</w:t>
      </w:r>
      <w:proofErr w:type="spellStart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apt</w:t>
      </w:r>
      <w:proofErr w:type="spellEnd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/</w:t>
      </w:r>
      <w:proofErr w:type="spellStart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>sources.list</w:t>
      </w:r>
      <w:proofErr w:type="spellEnd"/>
      <w:r w:rsidR="00D00537">
        <w:rPr>
          <w:rFonts w:ascii="Arial" w:hAnsi="Arial" w:cs="Arial"/>
          <w:color w:val="333333"/>
          <w:sz w:val="21"/>
          <w:szCs w:val="21"/>
          <w:shd w:val="clear" w:color="auto" w:fill="E7E7E1"/>
        </w:rPr>
        <w:t xml:space="preserve"> </w:t>
      </w:r>
      <w:r w:rsidR="00D00537">
        <w:rPr>
          <w:rFonts w:cstheme="minorHAnsi"/>
          <w:color w:val="333333"/>
          <w:szCs w:val="22"/>
          <w:shd w:val="clear" w:color="auto" w:fill="E7E7E1"/>
        </w:rPr>
        <w:t>per saber si estan habilitats els canals de socis.</w:t>
      </w:r>
    </w:p>
    <w:p w14:paraId="66C9F386" w14:textId="56BECCCF" w:rsidR="00D00537" w:rsidRPr="00D00537" w:rsidRDefault="00D00537" w:rsidP="00D00537">
      <w:pPr>
        <w:shd w:val="clear" w:color="auto" w:fill="D9D9D9" w:themeFill="background1" w:themeFillShade="D9"/>
        <w:rPr>
          <w:rFonts w:cstheme="minorHAnsi"/>
          <w:szCs w:val="22"/>
        </w:rPr>
      </w:pPr>
    </w:p>
    <w:p w14:paraId="226E898E" w14:textId="6B1E3100" w:rsidR="00D00537" w:rsidRDefault="00622D0C" w:rsidP="00D00537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045A243" wp14:editId="0081385A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941695" cy="3322955"/>
            <wp:effectExtent l="0" t="0" r="1905" b="0"/>
            <wp:wrapSquare wrapText="bothSides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0C01">
        <w:t xml:space="preserve">Comprovem la configuració del servidor </w:t>
      </w:r>
    </w:p>
    <w:p w14:paraId="74BBBA36" w14:textId="27121FCC" w:rsidR="00C00C01" w:rsidRDefault="00622D0C" w:rsidP="00D00537">
      <w:pPr>
        <w:shd w:val="clear" w:color="auto" w:fill="D9D9D9" w:themeFill="background1" w:themeFillShade="D9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D5A8EBA" wp14:editId="032FFE34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941695" cy="3342005"/>
            <wp:effectExtent l="0" t="0" r="1905" b="0"/>
            <wp:wrapSquare wrapText="bothSides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49056" w14:textId="57B4139B" w:rsidR="00D00537" w:rsidRDefault="00D00537" w:rsidP="00D00537">
      <w:pPr>
        <w:shd w:val="clear" w:color="auto" w:fill="D9D9D9" w:themeFill="background1" w:themeFillShade="D9"/>
      </w:pPr>
    </w:p>
    <w:p w14:paraId="326103EA" w14:textId="143BBC63" w:rsidR="00622D0C" w:rsidRDefault="00622D0C" w:rsidP="00D00537">
      <w:pPr>
        <w:shd w:val="clear" w:color="auto" w:fill="D9D9D9" w:themeFill="background1" w:themeFillShade="D9"/>
      </w:pPr>
      <w:r>
        <w:t xml:space="preserve">Després haurem d’augmentar </w:t>
      </w:r>
      <w:proofErr w:type="spellStart"/>
      <w:r>
        <w:t>ulimit</w:t>
      </w:r>
      <w:proofErr w:type="spellEnd"/>
      <w:r>
        <w:t xml:space="preserve"> </w:t>
      </w:r>
    </w:p>
    <w:p w14:paraId="2676F4E3" w14:textId="29FC11A0" w:rsidR="00D00537" w:rsidRDefault="00BA4B44" w:rsidP="00D00537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63D0190" wp14:editId="529F6BED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941695" cy="3342005"/>
            <wp:effectExtent l="0" t="0" r="1905" b="0"/>
            <wp:wrapSquare wrapText="bothSides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C530C" w14:textId="7A7814C5" w:rsidR="00D00537" w:rsidRDefault="00D00537" w:rsidP="00D00537">
      <w:pPr>
        <w:shd w:val="clear" w:color="auto" w:fill="D9D9D9" w:themeFill="background1" w:themeFillShade="D9"/>
      </w:pPr>
    </w:p>
    <w:p w14:paraId="6BC1C08D" w14:textId="649D605B" w:rsidR="001F1AFA" w:rsidRDefault="001F1AFA" w:rsidP="00D00537">
      <w:pPr>
        <w:shd w:val="clear" w:color="auto" w:fill="D9D9D9" w:themeFill="background1" w:themeFillShade="D9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4865D34" wp14:editId="65E5E98F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941695" cy="3342005"/>
            <wp:effectExtent l="0" t="0" r="1905" b="0"/>
            <wp:wrapSquare wrapText="bothSides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88912" w14:textId="403DFB53" w:rsidR="001F1AFA" w:rsidRDefault="001F1AFA" w:rsidP="00D00537">
      <w:pPr>
        <w:shd w:val="clear" w:color="auto" w:fill="D9D9D9" w:themeFill="background1" w:themeFillShade="D9"/>
      </w:pPr>
    </w:p>
    <w:p w14:paraId="24DF79F8" w14:textId="41AF2C88" w:rsidR="001F1AFA" w:rsidRDefault="001F1AFA" w:rsidP="00D00537">
      <w:pPr>
        <w:shd w:val="clear" w:color="auto" w:fill="D9D9D9" w:themeFill="background1" w:themeFillShade="D9"/>
      </w:pPr>
      <w:proofErr w:type="spellStart"/>
      <w:r>
        <w:t>Esto</w:t>
      </w:r>
      <w:proofErr w:type="spellEnd"/>
      <w:r>
        <w:t xml:space="preserve"> es para que nos den </w:t>
      </w:r>
      <w:proofErr w:type="spellStart"/>
      <w:r>
        <w:t>acceso</w:t>
      </w:r>
      <w:proofErr w:type="spellEnd"/>
      <w:r>
        <w:t xml:space="preserve"> a los servidores.</w:t>
      </w:r>
    </w:p>
    <w:p w14:paraId="63D75209" w14:textId="6D9F133B" w:rsidR="001F1AFA" w:rsidRDefault="001F1AFA" w:rsidP="00D00537">
      <w:pPr>
        <w:shd w:val="clear" w:color="auto" w:fill="D9D9D9" w:themeFill="background1" w:themeFillShade="D9"/>
      </w:pPr>
    </w:p>
    <w:p w14:paraId="0AB1BC8B" w14:textId="375B9A7F" w:rsidR="00951ED7" w:rsidRDefault="004A3455" w:rsidP="00D00537">
      <w:p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042BFAB" wp14:editId="2893D7AD">
            <wp:simplePos x="0" y="0"/>
            <wp:positionH relativeFrom="column">
              <wp:posOffset>0</wp:posOffset>
            </wp:positionH>
            <wp:positionV relativeFrom="paragraph">
              <wp:posOffset>259080</wp:posOffset>
            </wp:positionV>
            <wp:extent cx="3038475" cy="1047750"/>
            <wp:effectExtent l="0" t="0" r="9525" b="0"/>
            <wp:wrapSquare wrapText="bothSides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948A5" w14:textId="5D24ABE5" w:rsidR="00951ED7" w:rsidRDefault="00951ED7" w:rsidP="00D00537">
      <w:pPr>
        <w:shd w:val="clear" w:color="auto" w:fill="D9D9D9" w:themeFill="background1" w:themeFillShade="D9"/>
      </w:pPr>
    </w:p>
    <w:p w14:paraId="62E354BE" w14:textId="4636F416" w:rsidR="00951ED7" w:rsidRDefault="00951ED7" w:rsidP="00D00537">
      <w:pPr>
        <w:shd w:val="clear" w:color="auto" w:fill="D9D9D9" w:themeFill="background1" w:themeFillShade="D9"/>
      </w:pPr>
    </w:p>
    <w:p w14:paraId="453EBB85" w14:textId="12ACBAC1" w:rsidR="00951ED7" w:rsidRDefault="00951ED7" w:rsidP="00D00537">
      <w:pPr>
        <w:shd w:val="clear" w:color="auto" w:fill="D9D9D9" w:themeFill="background1" w:themeFillShade="D9"/>
      </w:pPr>
    </w:p>
    <w:p w14:paraId="07854500" w14:textId="1EB4BE09" w:rsidR="00951ED7" w:rsidRDefault="00951ED7" w:rsidP="00D00537">
      <w:pPr>
        <w:shd w:val="clear" w:color="auto" w:fill="D9D9D9" w:themeFill="background1" w:themeFillShade="D9"/>
      </w:pPr>
    </w:p>
    <w:p w14:paraId="16EB191E" w14:textId="542F5011" w:rsidR="00951ED7" w:rsidRDefault="00951ED7" w:rsidP="00D00537">
      <w:pPr>
        <w:shd w:val="clear" w:color="auto" w:fill="D9D9D9" w:themeFill="background1" w:themeFillShade="D9"/>
      </w:pPr>
    </w:p>
    <w:p w14:paraId="361F708C" w14:textId="6F2D7290" w:rsidR="00951ED7" w:rsidRDefault="00951ED7" w:rsidP="00D00537">
      <w:pPr>
        <w:shd w:val="clear" w:color="auto" w:fill="D9D9D9" w:themeFill="background1" w:themeFillShade="D9"/>
      </w:pPr>
    </w:p>
    <w:p w14:paraId="3D90F7FF" w14:textId="7D86CADF" w:rsidR="00951ED7" w:rsidRDefault="00951ED7" w:rsidP="00D00537">
      <w:pPr>
        <w:shd w:val="clear" w:color="auto" w:fill="D9D9D9" w:themeFill="background1" w:themeFillShade="D9"/>
      </w:pPr>
    </w:p>
    <w:p w14:paraId="3721DA07" w14:textId="28B612B0" w:rsidR="00951ED7" w:rsidRDefault="00951ED7" w:rsidP="00D00537">
      <w:pPr>
        <w:shd w:val="clear" w:color="auto" w:fill="D9D9D9" w:themeFill="background1" w:themeFillShade="D9"/>
      </w:pPr>
    </w:p>
    <w:p w14:paraId="6BF7C31A" w14:textId="1B049C22" w:rsidR="00951ED7" w:rsidRDefault="00951ED7" w:rsidP="00D00537">
      <w:pPr>
        <w:shd w:val="clear" w:color="auto" w:fill="D9D9D9" w:themeFill="background1" w:themeFillShade="D9"/>
      </w:pPr>
    </w:p>
    <w:p w14:paraId="1AE6762E" w14:textId="16509489" w:rsidR="00951ED7" w:rsidRDefault="00951ED7" w:rsidP="00D00537">
      <w:pPr>
        <w:shd w:val="clear" w:color="auto" w:fill="D9D9D9" w:themeFill="background1" w:themeFillShade="D9"/>
      </w:pPr>
    </w:p>
    <w:p w14:paraId="2C5F0CBC" w14:textId="55784E47" w:rsidR="00951ED7" w:rsidRDefault="00951ED7" w:rsidP="00D00537">
      <w:pPr>
        <w:shd w:val="clear" w:color="auto" w:fill="D9D9D9" w:themeFill="background1" w:themeFillShade="D9"/>
      </w:pPr>
    </w:p>
    <w:p w14:paraId="035FECA9" w14:textId="1206D455" w:rsidR="00951ED7" w:rsidRDefault="00951ED7" w:rsidP="00D00537">
      <w:pPr>
        <w:shd w:val="clear" w:color="auto" w:fill="D9D9D9" w:themeFill="background1" w:themeFillShade="D9"/>
      </w:pPr>
    </w:p>
    <w:p w14:paraId="2B0C788D" w14:textId="77777777" w:rsidR="00951ED7" w:rsidRDefault="00951ED7" w:rsidP="00D00537">
      <w:pPr>
        <w:shd w:val="clear" w:color="auto" w:fill="D9D9D9" w:themeFill="background1" w:themeFillShade="D9"/>
      </w:pPr>
    </w:p>
    <w:p w14:paraId="148F542D" w14:textId="5903B49F" w:rsidR="003A7AA2" w:rsidRDefault="003A7AA2" w:rsidP="003A7AA2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lastRenderedPageBreak/>
        <w:t xml:space="preserve">Executar els </w:t>
      </w:r>
      <w:proofErr w:type="spellStart"/>
      <w:r>
        <w:t>SQLs</w:t>
      </w:r>
      <w:proofErr w:type="spellEnd"/>
      <w:r>
        <w:t xml:space="preserve"> indicats al finalitzar l’instal·lador Java </w:t>
      </w:r>
      <w:proofErr w:type="spellStart"/>
      <w:r>
        <w:t>d’OpenKM</w:t>
      </w:r>
      <w:proofErr w:type="spellEnd"/>
      <w:r>
        <w:t xml:space="preserve"> al </w:t>
      </w:r>
      <w:proofErr w:type="spellStart"/>
      <w:r>
        <w:t>interface</w:t>
      </w:r>
      <w:proofErr w:type="spellEnd"/>
      <w:r>
        <w:t xml:space="preserve"> de </w:t>
      </w:r>
      <w:proofErr w:type="spellStart"/>
      <w:r>
        <w:t>MariaDB</w:t>
      </w:r>
      <w:proofErr w:type="spellEnd"/>
    </w:p>
    <w:p w14:paraId="4B783138" w14:textId="1CB77A42" w:rsidR="003A7AA2" w:rsidRDefault="003A7AA2" w:rsidP="003A7AA2">
      <w:pPr>
        <w:pStyle w:val="Prrafodelista"/>
        <w:numPr>
          <w:ilvl w:val="1"/>
          <w:numId w:val="17"/>
        </w:numPr>
        <w:shd w:val="clear" w:color="auto" w:fill="D9D9D9" w:themeFill="background1" w:themeFillShade="D9"/>
      </w:pPr>
      <w:r>
        <w:t xml:space="preserve">CREATE DATABASE </w:t>
      </w:r>
      <w:proofErr w:type="spellStart"/>
      <w:r>
        <w:t>okmdb</w:t>
      </w:r>
      <w:proofErr w:type="spellEnd"/>
      <w:r>
        <w:t xml:space="preserve"> DEFAULT CHARACTER SET utf8 DEFAULT COLLATE utf8_bin;</w:t>
      </w:r>
    </w:p>
    <w:p w14:paraId="5D051692" w14:textId="0E3331A6" w:rsidR="003A7AA2" w:rsidRDefault="003A7AA2" w:rsidP="003A7AA2">
      <w:pPr>
        <w:pStyle w:val="Prrafodelista"/>
        <w:numPr>
          <w:ilvl w:val="1"/>
          <w:numId w:val="17"/>
        </w:numPr>
        <w:shd w:val="clear" w:color="auto" w:fill="D9D9D9" w:themeFill="background1" w:themeFillShade="D9"/>
      </w:pPr>
      <w:r>
        <w:t xml:space="preserve">CREATE USER </w:t>
      </w:r>
      <w:proofErr w:type="spellStart"/>
      <w:r>
        <w:t>openkm@localhost</w:t>
      </w:r>
      <w:proofErr w:type="spellEnd"/>
      <w:r>
        <w:t xml:space="preserve"> IDENTIFIED BY '</w:t>
      </w:r>
      <w:proofErr w:type="spellStart"/>
      <w:r>
        <w:t>password</w:t>
      </w:r>
      <w:proofErr w:type="spellEnd"/>
      <w:r>
        <w:t>';</w:t>
      </w:r>
    </w:p>
    <w:p w14:paraId="7E352F6B" w14:textId="7A3EE34B" w:rsidR="003A7AA2" w:rsidRDefault="003A7AA2" w:rsidP="003A7AA2">
      <w:pPr>
        <w:pStyle w:val="Prrafodelista"/>
        <w:numPr>
          <w:ilvl w:val="1"/>
          <w:numId w:val="17"/>
        </w:numPr>
        <w:shd w:val="clear" w:color="auto" w:fill="D9D9D9" w:themeFill="background1" w:themeFillShade="D9"/>
      </w:pPr>
      <w:r>
        <w:t xml:space="preserve">GRANT ALL ON okmdb.* TO </w:t>
      </w:r>
      <w:proofErr w:type="spellStart"/>
      <w:r>
        <w:t>openkm@localhost</w:t>
      </w:r>
      <w:proofErr w:type="spellEnd"/>
      <w:r>
        <w:t xml:space="preserve"> </w:t>
      </w:r>
      <w:proofErr w:type="spellStart"/>
      <w:r>
        <w:t>WIT</w:t>
      </w:r>
      <w:r w:rsidR="00112F23">
        <w:t>mysql</w:t>
      </w:r>
      <w:r>
        <w:t>H</w:t>
      </w:r>
      <w:proofErr w:type="spellEnd"/>
      <w:r>
        <w:t xml:space="preserve"> GRANT OPTION;</w:t>
      </w:r>
    </w:p>
    <w:p w14:paraId="1913756C" w14:textId="393FBB18" w:rsidR="00142FC7" w:rsidRDefault="00AF1238" w:rsidP="003A7AA2">
      <w:pPr>
        <w:pStyle w:val="Prrafodelista"/>
        <w:numPr>
          <w:ilvl w:val="1"/>
          <w:numId w:val="17"/>
        </w:num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C33868C" wp14:editId="5CF9654E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1695" cy="3342005"/>
            <wp:effectExtent l="0" t="0" r="1905" b="0"/>
            <wp:wrapSquare wrapText="bothSides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FC7">
        <w:t>COMMIT;</w:t>
      </w:r>
    </w:p>
    <w:p w14:paraId="111A67B0" w14:textId="66C5900D" w:rsidR="00AF1238" w:rsidRDefault="00AF1238" w:rsidP="00AF1238">
      <w:pPr>
        <w:spacing w:line="240" w:lineRule="auto"/>
        <w:jc w:val="left"/>
      </w:pPr>
      <w:r>
        <w:br w:type="page"/>
      </w:r>
    </w:p>
    <w:p w14:paraId="44121FDB" w14:textId="7E77408F" w:rsidR="00142FC7" w:rsidRDefault="00AF1238" w:rsidP="00142FC7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5F6953" wp14:editId="3FF4A7DC">
            <wp:simplePos x="0" y="0"/>
            <wp:positionH relativeFrom="margin">
              <wp:align>right</wp:align>
            </wp:positionH>
            <wp:positionV relativeFrom="paragraph">
              <wp:posOffset>541020</wp:posOffset>
            </wp:positionV>
            <wp:extent cx="5941695" cy="3342005"/>
            <wp:effectExtent l="0" t="0" r="1905" b="0"/>
            <wp:wrapSquare wrapText="bothSides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FC7">
        <w:t xml:space="preserve">Arrencar el servei de </w:t>
      </w:r>
      <w:proofErr w:type="spellStart"/>
      <w:r w:rsidR="00142FC7">
        <w:t>tomcat</w:t>
      </w:r>
      <w:proofErr w:type="spellEnd"/>
      <w:r w:rsidR="00142FC7">
        <w:t xml:space="preserve"> (dins la carpeta on se us hagi instal·lat, i dins la subcarpeta /bin, trobareu el script “startup.sh” que permet la seva arrencada manualment.</w:t>
      </w:r>
    </w:p>
    <w:p w14:paraId="7ECAB275" w14:textId="77777777" w:rsidR="00AF1238" w:rsidRDefault="00AF1238" w:rsidP="00AF1238">
      <w:pPr>
        <w:shd w:val="clear" w:color="auto" w:fill="D9D9D9" w:themeFill="background1" w:themeFillShade="D9"/>
      </w:pPr>
    </w:p>
    <w:p w14:paraId="137760F5" w14:textId="1F2ED562" w:rsidR="00142FC7" w:rsidRDefault="00142FC7" w:rsidP="00142FC7">
      <w:pPr>
        <w:pStyle w:val="Prrafodelista"/>
        <w:numPr>
          <w:ilvl w:val="0"/>
          <w:numId w:val="17"/>
        </w:numPr>
        <w:shd w:val="clear" w:color="auto" w:fill="D9D9D9" w:themeFill="background1" w:themeFillShade="D9"/>
      </w:pPr>
      <w:r>
        <w:t xml:space="preserve">Arrencar el navegador </w:t>
      </w:r>
      <w:proofErr w:type="spellStart"/>
      <w:r>
        <w:t>Firefox</w:t>
      </w:r>
      <w:proofErr w:type="spellEnd"/>
      <w:r>
        <w:t xml:space="preserve">, introduir la </w:t>
      </w:r>
      <w:proofErr w:type="spellStart"/>
      <w:r>
        <w:t>url</w:t>
      </w:r>
      <w:proofErr w:type="spellEnd"/>
      <w:r>
        <w:t xml:space="preserve"> </w:t>
      </w:r>
      <w:r>
        <w:sym w:font="Wingdings" w:char="F0E0"/>
      </w:r>
      <w:r>
        <w:t xml:space="preserve"> localhost:8080</w:t>
      </w:r>
    </w:p>
    <w:p w14:paraId="19E63473" w14:textId="77777777" w:rsidR="00142FC7" w:rsidRDefault="00142FC7" w:rsidP="003A7AA2">
      <w:pPr>
        <w:shd w:val="clear" w:color="auto" w:fill="D9D9D9" w:themeFill="background1" w:themeFillShade="D9"/>
      </w:pPr>
    </w:p>
    <w:p w14:paraId="00C30F86" w14:textId="4EF32AB1" w:rsidR="003A7AA2" w:rsidRDefault="00142FC7" w:rsidP="003A7AA2">
      <w:pPr>
        <w:shd w:val="clear" w:color="auto" w:fill="D9D9D9" w:themeFill="background1" w:themeFillShade="D9"/>
      </w:pPr>
      <w:r>
        <w:t xml:space="preserve">Aquests passos estan degudament explicats a la documentació, però heu de ser conscients que alguns aspectes poden variar en base a la versió </w:t>
      </w:r>
      <w:proofErr w:type="spellStart"/>
      <w:r>
        <w:t>d’Ubuntu</w:t>
      </w:r>
      <w:proofErr w:type="spellEnd"/>
      <w:r>
        <w:t xml:space="preserve"> i de les aplicacions que instal·lem, per tant convindrà que estigueu atents als passos que aneu executant i en cas de dubte demanar-ho al professor, ja que la instal·lació pot ser complicada si no s’entén el que s’està efectuant.</w:t>
      </w:r>
    </w:p>
    <w:p w14:paraId="61B99E3E" w14:textId="72201241" w:rsidR="00142FC7" w:rsidRDefault="00142FC7" w:rsidP="003A7AA2">
      <w:pPr>
        <w:shd w:val="clear" w:color="auto" w:fill="D9D9D9" w:themeFill="background1" w:themeFillShade="D9"/>
      </w:pPr>
      <w:r>
        <w:t xml:space="preserve">La pantalla de </w:t>
      </w:r>
      <w:proofErr w:type="spellStart"/>
      <w:r>
        <w:t>login</w:t>
      </w:r>
      <w:proofErr w:type="spellEnd"/>
      <w:r>
        <w:t xml:space="preserve"> que us ha d’aparèixer al navegador si tot s’ha fet de manera correcta és:</w:t>
      </w:r>
    </w:p>
    <w:p w14:paraId="53692CFE" w14:textId="496C0519" w:rsidR="00142FC7" w:rsidRDefault="00142FC7" w:rsidP="003A7AA2">
      <w:pPr>
        <w:shd w:val="clear" w:color="auto" w:fill="D9D9D9" w:themeFill="background1" w:themeFillShade="D9"/>
      </w:pPr>
      <w:r>
        <w:rPr>
          <w:noProof/>
        </w:rPr>
        <w:lastRenderedPageBreak/>
        <w:drawing>
          <wp:inline distT="0" distB="0" distL="0" distR="0" wp14:anchorId="169E0E65" wp14:editId="438284BC">
            <wp:extent cx="5941695" cy="5404485"/>
            <wp:effectExtent l="0" t="0" r="190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7F5A" w14:textId="344557E7" w:rsidR="00142FC7" w:rsidRDefault="00142FC7" w:rsidP="003A7AA2">
      <w:pPr>
        <w:shd w:val="clear" w:color="auto" w:fill="D9D9D9" w:themeFill="background1" w:themeFillShade="D9"/>
      </w:pPr>
    </w:p>
    <w:p w14:paraId="634A13BB" w14:textId="62683B86" w:rsidR="00142FC7" w:rsidRPr="004C7601" w:rsidRDefault="00142FC7" w:rsidP="003A7AA2">
      <w:pPr>
        <w:shd w:val="clear" w:color="auto" w:fill="D9D9D9" w:themeFill="background1" w:themeFillShade="D9"/>
      </w:pPr>
      <w:r>
        <w:t xml:space="preserve">Les credencials d’accés són al web de documentació: </w:t>
      </w:r>
      <w:proofErr w:type="spellStart"/>
      <w:r>
        <w:t>User</w:t>
      </w:r>
      <w:proofErr w:type="spellEnd"/>
      <w:r>
        <w:t xml:space="preserve"> = “</w:t>
      </w:r>
      <w:proofErr w:type="spellStart"/>
      <w:r>
        <w:t>okmAdmin</w:t>
      </w:r>
      <w:proofErr w:type="spellEnd"/>
      <w:r>
        <w:t xml:space="preserve">” / </w:t>
      </w:r>
      <w:proofErr w:type="spellStart"/>
      <w:r>
        <w:t>Pass</w:t>
      </w:r>
      <w:proofErr w:type="spellEnd"/>
      <w:r>
        <w:t xml:space="preserve"> = “</w:t>
      </w:r>
      <w:proofErr w:type="spellStart"/>
      <w:r>
        <w:t>admin</w:t>
      </w:r>
      <w:proofErr w:type="spellEnd"/>
      <w:r>
        <w:t>”</w:t>
      </w:r>
    </w:p>
    <w:p w14:paraId="33FB4937" w14:textId="1A7FEE7C" w:rsidR="00F0646C" w:rsidRDefault="00F0646C" w:rsidP="00F0646C"/>
    <w:p w14:paraId="38ECC87D" w14:textId="6EBD4F55" w:rsidR="00B85FBD" w:rsidRDefault="00B85FBD" w:rsidP="00F0646C"/>
    <w:p w14:paraId="6F9967E9" w14:textId="361D61A3" w:rsidR="00B85FBD" w:rsidRDefault="00B85FBD" w:rsidP="00F0646C"/>
    <w:p w14:paraId="203779CA" w14:textId="1220D419" w:rsidR="00B85FBD" w:rsidRDefault="00B85FBD" w:rsidP="00F0646C"/>
    <w:p w14:paraId="10757E94" w14:textId="39DACA17" w:rsidR="00B85FBD" w:rsidRDefault="00B85FBD" w:rsidP="00F0646C"/>
    <w:p w14:paraId="1987A6EE" w14:textId="01364EEA" w:rsidR="00B85FBD" w:rsidRDefault="00B85FBD" w:rsidP="00F0646C"/>
    <w:p w14:paraId="1B7E08BA" w14:textId="7C9B9C13" w:rsidR="00B85FBD" w:rsidRDefault="00B85FBD" w:rsidP="00F0646C"/>
    <w:p w14:paraId="78BF7DC2" w14:textId="763B8304" w:rsidR="00B85FBD" w:rsidRDefault="00B85FBD" w:rsidP="00F0646C"/>
    <w:p w14:paraId="641E1EAC" w14:textId="22E9A91F" w:rsidR="00B85FBD" w:rsidRDefault="00B85FBD" w:rsidP="00F0646C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B73DE3C" wp14:editId="3843BA08">
            <wp:simplePos x="0" y="0"/>
            <wp:positionH relativeFrom="column">
              <wp:posOffset>38100</wp:posOffset>
            </wp:positionH>
            <wp:positionV relativeFrom="paragraph">
              <wp:posOffset>64770</wp:posOffset>
            </wp:positionV>
            <wp:extent cx="5941695" cy="3342005"/>
            <wp:effectExtent l="0" t="0" r="1905" b="0"/>
            <wp:wrapSquare wrapText="bothSides"/>
            <wp:docPr id="26" name="Imagen 2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C750" w14:textId="659CB426" w:rsidR="00E43956" w:rsidRDefault="00E43956">
      <w:pPr>
        <w:spacing w:line="240" w:lineRule="auto"/>
        <w:jc w:val="left"/>
      </w:pPr>
      <w:r>
        <w:br w:type="page"/>
      </w:r>
    </w:p>
    <w:p w14:paraId="47B80AD8" w14:textId="77777777" w:rsidR="00B85FBD" w:rsidRPr="00160495" w:rsidRDefault="00B85FBD" w:rsidP="00F0646C"/>
    <w:p w14:paraId="33FB4939" w14:textId="550628D2" w:rsidR="00CA1AE9" w:rsidRPr="00160495" w:rsidRDefault="00CA1AE9" w:rsidP="00CA1AE9">
      <w:pPr>
        <w:pStyle w:val="Ttulo2"/>
        <w:shd w:val="clear" w:color="auto" w:fill="D9D9D9" w:themeFill="background1" w:themeFillShade="D9"/>
      </w:pPr>
      <w:bookmarkStart w:id="9" w:name="_Toc13163686"/>
      <w:r w:rsidRPr="00160495">
        <w:t>Exercici 2</w:t>
      </w:r>
      <w:r w:rsidR="003D1E50">
        <w:t xml:space="preserve"> – Registre Usuaris a </w:t>
      </w:r>
      <w:proofErr w:type="spellStart"/>
      <w:r w:rsidR="003D1E50">
        <w:t>OpenKM</w:t>
      </w:r>
      <w:proofErr w:type="spellEnd"/>
      <w:r w:rsidR="00EA1AE9">
        <w:t xml:space="preserve"> </w:t>
      </w:r>
      <w:r w:rsidR="00D11672">
        <w:t xml:space="preserve"> (1 punt</w:t>
      </w:r>
      <w:r w:rsidR="00FC4AC3">
        <w:t>)</w:t>
      </w:r>
      <w:bookmarkEnd w:id="9"/>
    </w:p>
    <w:p w14:paraId="149C41A7" w14:textId="39BEE0D1" w:rsidR="00091AA5" w:rsidRDefault="00142FC7" w:rsidP="003548DA">
      <w:pPr>
        <w:shd w:val="clear" w:color="auto" w:fill="D9D9D9" w:themeFill="background1" w:themeFillShade="D9"/>
      </w:pPr>
      <w:r>
        <w:t>Registreu dos nous usuaris a l’aplicació amb les següents característiques:</w:t>
      </w:r>
    </w:p>
    <w:p w14:paraId="6AC3943B" w14:textId="44C22A46" w:rsidR="00142FC7" w:rsidRDefault="00142FC7" w:rsidP="00142FC7">
      <w:pPr>
        <w:pStyle w:val="Prrafodelista"/>
        <w:numPr>
          <w:ilvl w:val="0"/>
          <w:numId w:val="18"/>
        </w:numPr>
        <w:shd w:val="clear" w:color="auto" w:fill="D9D9D9" w:themeFill="background1" w:themeFillShade="D9"/>
      </w:pPr>
      <w:proofErr w:type="spellStart"/>
      <w:r>
        <w:t>Id</w:t>
      </w:r>
      <w:proofErr w:type="spellEnd"/>
      <w:r>
        <w:t xml:space="preserve"> = “</w:t>
      </w:r>
      <w:proofErr w:type="spellStart"/>
      <w:r>
        <w:t>profesmx</w:t>
      </w:r>
      <w:proofErr w:type="spellEnd"/>
      <w:r>
        <w:t xml:space="preserve">” / </w:t>
      </w:r>
      <w:proofErr w:type="spellStart"/>
      <w:r>
        <w:t>Role</w:t>
      </w:r>
      <w:proofErr w:type="spellEnd"/>
      <w:r>
        <w:t xml:space="preserve"> = ROLE_ADMIN</w:t>
      </w:r>
    </w:p>
    <w:p w14:paraId="663F867F" w14:textId="4332246D" w:rsidR="00142FC7" w:rsidRDefault="00E43956" w:rsidP="00142FC7">
      <w:pPr>
        <w:pStyle w:val="Prrafodelista"/>
        <w:numPr>
          <w:ilvl w:val="0"/>
          <w:numId w:val="18"/>
        </w:numPr>
        <w:shd w:val="clear" w:color="auto" w:fill="D9D9D9" w:themeFill="background1" w:themeFillShade="D9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0C9C22F" wp14:editId="6A63C409">
            <wp:simplePos x="0" y="0"/>
            <wp:positionH relativeFrom="margin">
              <wp:align>right</wp:align>
            </wp:positionH>
            <wp:positionV relativeFrom="paragraph">
              <wp:posOffset>3211195</wp:posOffset>
            </wp:positionV>
            <wp:extent cx="5941695" cy="3342005"/>
            <wp:effectExtent l="0" t="0" r="1905" b="0"/>
            <wp:wrapSquare wrapText="bothSides"/>
            <wp:docPr id="28" name="Imagen 2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2039AFD" wp14:editId="6A2B8DCF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941695" cy="3342005"/>
            <wp:effectExtent l="0" t="0" r="190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42FC7">
        <w:t>Id</w:t>
      </w:r>
      <w:proofErr w:type="spellEnd"/>
      <w:r w:rsidR="00142FC7">
        <w:t xml:space="preserve"> = “</w:t>
      </w:r>
      <w:r w:rsidR="00142FC7" w:rsidRPr="00D11672">
        <w:rPr>
          <w:highlight w:val="yellow"/>
        </w:rPr>
        <w:t>EL-VOSTRE-NOM</w:t>
      </w:r>
      <w:r w:rsidR="00142FC7">
        <w:t xml:space="preserve">” / </w:t>
      </w:r>
      <w:proofErr w:type="spellStart"/>
      <w:r w:rsidR="00142FC7">
        <w:t>Role</w:t>
      </w:r>
      <w:proofErr w:type="spellEnd"/>
      <w:r w:rsidR="00142FC7">
        <w:t xml:space="preserve"> = ROLE_USER</w:t>
      </w:r>
    </w:p>
    <w:p w14:paraId="33FB493C" w14:textId="02D6F7D2" w:rsidR="00E43956" w:rsidRDefault="00E43956">
      <w:pPr>
        <w:spacing w:line="240" w:lineRule="auto"/>
        <w:jc w:val="left"/>
      </w:pPr>
    </w:p>
    <w:p w14:paraId="541BBA59" w14:textId="77777777" w:rsidR="00CA1AE9" w:rsidRPr="00160495" w:rsidRDefault="00CA1AE9" w:rsidP="00E43956"/>
    <w:p w14:paraId="33FB493D" w14:textId="480783E2" w:rsidR="00CA1AE9" w:rsidRPr="00160495" w:rsidRDefault="00CA1AE9" w:rsidP="00CA1AE9">
      <w:pPr>
        <w:pStyle w:val="Ttulo2"/>
        <w:shd w:val="clear" w:color="auto" w:fill="D9D9D9" w:themeFill="background1" w:themeFillShade="D9"/>
      </w:pPr>
      <w:bookmarkStart w:id="10" w:name="_Toc13163687"/>
      <w:r w:rsidRPr="00160495">
        <w:t>Exercici 3</w:t>
      </w:r>
      <w:r w:rsidR="003D1E50">
        <w:t xml:space="preserve"> – Gestió Bàsica de Documents a </w:t>
      </w:r>
      <w:proofErr w:type="spellStart"/>
      <w:r w:rsidR="003D1E50">
        <w:t>OpenKM</w:t>
      </w:r>
      <w:proofErr w:type="spellEnd"/>
      <w:r w:rsidR="00293D64">
        <w:t xml:space="preserve"> (1</w:t>
      </w:r>
      <w:r w:rsidR="00FC4AC3">
        <w:t xml:space="preserve"> Punts)</w:t>
      </w:r>
      <w:bookmarkEnd w:id="10"/>
    </w:p>
    <w:p w14:paraId="1A9625EA" w14:textId="141AC489" w:rsidR="00091AA5" w:rsidRDefault="00D11672" w:rsidP="00D11672">
      <w:pPr>
        <w:shd w:val="clear" w:color="auto" w:fill="D9D9D9" w:themeFill="background1" w:themeFillShade="D9"/>
      </w:pPr>
      <w:r>
        <w:t xml:space="preserve">Genereu amb la suite </w:t>
      </w:r>
      <w:proofErr w:type="spellStart"/>
      <w:r>
        <w:t>LibreOffice</w:t>
      </w:r>
      <w:proofErr w:type="spellEnd"/>
      <w:r>
        <w:t xml:space="preserve"> els següents documents:</w:t>
      </w:r>
    </w:p>
    <w:p w14:paraId="61F282CD" w14:textId="4AC6E9BB" w:rsidR="00D11672" w:rsidRDefault="00D11672" w:rsidP="00D11672">
      <w:pPr>
        <w:pStyle w:val="Prrafodelista"/>
        <w:numPr>
          <w:ilvl w:val="0"/>
          <w:numId w:val="19"/>
        </w:numPr>
        <w:shd w:val="clear" w:color="auto" w:fill="D9D9D9" w:themeFill="background1" w:themeFillShade="D9"/>
      </w:pPr>
      <w:r>
        <w:t>Un document de text anomenat: Exercicis (ompliu-lo amb un text qualsevol)</w:t>
      </w:r>
    </w:p>
    <w:p w14:paraId="3BFABA60" w14:textId="36D3C53C" w:rsidR="00D11672" w:rsidRDefault="00D11672" w:rsidP="00D11672">
      <w:pPr>
        <w:pStyle w:val="Prrafodelista"/>
        <w:numPr>
          <w:ilvl w:val="0"/>
          <w:numId w:val="19"/>
        </w:numPr>
        <w:shd w:val="clear" w:color="auto" w:fill="D9D9D9" w:themeFill="background1" w:themeFillShade="D9"/>
      </w:pPr>
      <w:r>
        <w:t>Un document de fulla de càlcul anomenat: Notes (ompliu-lo amb dades qualsevols)</w:t>
      </w:r>
    </w:p>
    <w:p w14:paraId="75426C61" w14:textId="3B266F67" w:rsidR="00D11672" w:rsidRDefault="00D11672" w:rsidP="00D11672">
      <w:pPr>
        <w:pStyle w:val="Prrafodelista"/>
        <w:numPr>
          <w:ilvl w:val="0"/>
          <w:numId w:val="19"/>
        </w:numPr>
        <w:shd w:val="clear" w:color="auto" w:fill="D9D9D9" w:themeFill="background1" w:themeFillShade="D9"/>
      </w:pPr>
      <w:r>
        <w:t>Un document de presentació anomenat: Exposició-Teoria (ompliu-lo amb dades qualsevol)</w:t>
      </w:r>
    </w:p>
    <w:p w14:paraId="4C8CA373" w14:textId="23B3F21A" w:rsidR="00D11672" w:rsidRDefault="00D11672" w:rsidP="00D11672">
      <w:pPr>
        <w:pStyle w:val="Prrafodelista"/>
        <w:numPr>
          <w:ilvl w:val="0"/>
          <w:numId w:val="19"/>
        </w:numPr>
        <w:shd w:val="clear" w:color="auto" w:fill="D9D9D9" w:themeFill="background1" w:themeFillShade="D9"/>
      </w:pPr>
      <w:r>
        <w:t>Un document de text anomenat: Anotacions-</w:t>
      </w:r>
      <w:r w:rsidR="00293D64">
        <w:t>Classe</w:t>
      </w:r>
      <w:r>
        <w:t xml:space="preserve"> (ompliu-lo amb dades qualsevol)</w:t>
      </w:r>
    </w:p>
    <w:p w14:paraId="58565E2D" w14:textId="6BAF4939" w:rsidR="00D11672" w:rsidRDefault="00D11672" w:rsidP="00D11672">
      <w:pPr>
        <w:shd w:val="clear" w:color="auto" w:fill="D9D9D9" w:themeFill="background1" w:themeFillShade="D9"/>
      </w:pPr>
    </w:p>
    <w:p w14:paraId="3E98FC34" w14:textId="1B76D15D" w:rsidR="00293D64" w:rsidRDefault="00293D64" w:rsidP="00D11672">
      <w:pPr>
        <w:shd w:val="clear" w:color="auto" w:fill="D9D9D9" w:themeFill="background1" w:themeFillShade="D9"/>
      </w:pPr>
      <w:r>
        <w:t xml:space="preserve">Una vegada fet, entreu a </w:t>
      </w:r>
      <w:proofErr w:type="spellStart"/>
      <w:r>
        <w:t>OpenKm</w:t>
      </w:r>
      <w:proofErr w:type="spellEnd"/>
      <w:r>
        <w:t xml:space="preserve"> com a usuari “</w:t>
      </w:r>
      <w:proofErr w:type="spellStart"/>
      <w:r>
        <w:t>profesmx</w:t>
      </w:r>
      <w:proofErr w:type="spellEnd"/>
      <w:r>
        <w:t>” i a l’apartat “Taxonomia” genereu les següents carpetes:</w:t>
      </w:r>
    </w:p>
    <w:p w14:paraId="1C3EDB7F" w14:textId="77777777" w:rsidR="00293D64" w:rsidRDefault="00293D64" w:rsidP="00293D64">
      <w:pPr>
        <w:pStyle w:val="Prrafodelista"/>
        <w:numPr>
          <w:ilvl w:val="0"/>
          <w:numId w:val="20"/>
        </w:numPr>
        <w:shd w:val="clear" w:color="auto" w:fill="D9D9D9" w:themeFill="background1" w:themeFillShade="D9"/>
      </w:pPr>
      <w:r>
        <w:t>Teoria</w:t>
      </w:r>
    </w:p>
    <w:p w14:paraId="384A9E0C" w14:textId="23B64F8F" w:rsidR="00293D64" w:rsidRDefault="00293D64" w:rsidP="00293D64">
      <w:pPr>
        <w:pStyle w:val="Prrafodelista"/>
        <w:numPr>
          <w:ilvl w:val="0"/>
          <w:numId w:val="20"/>
        </w:numPr>
        <w:shd w:val="clear" w:color="auto" w:fill="D9D9D9" w:themeFill="background1" w:themeFillShade="D9"/>
      </w:pPr>
      <w:r>
        <w:t>Exercicis</w:t>
      </w:r>
    </w:p>
    <w:p w14:paraId="042B3751" w14:textId="299337E6" w:rsidR="00293D64" w:rsidRDefault="00293D64" w:rsidP="00293D64">
      <w:pPr>
        <w:pStyle w:val="Prrafodelista"/>
        <w:numPr>
          <w:ilvl w:val="0"/>
          <w:numId w:val="20"/>
        </w:numPr>
        <w:shd w:val="clear" w:color="auto" w:fill="D9D9D9" w:themeFill="background1" w:themeFillShade="D9"/>
      </w:pPr>
      <w:r>
        <w:t>Notes</w:t>
      </w:r>
    </w:p>
    <w:p w14:paraId="0FD44D4C" w14:textId="51DC5A13" w:rsidR="00293D64" w:rsidRDefault="00293D64" w:rsidP="00293D64">
      <w:pPr>
        <w:pStyle w:val="Prrafodelista"/>
        <w:numPr>
          <w:ilvl w:val="0"/>
          <w:numId w:val="20"/>
        </w:numPr>
        <w:shd w:val="clear" w:color="auto" w:fill="D9D9D9" w:themeFill="background1" w:themeFillShade="D9"/>
      </w:pPr>
      <w:r>
        <w:t>Anotacions</w:t>
      </w:r>
    </w:p>
    <w:p w14:paraId="6B31D7A1" w14:textId="4FC9F3D8" w:rsidR="00D11672" w:rsidRDefault="00D11672" w:rsidP="00D11672">
      <w:pPr>
        <w:shd w:val="clear" w:color="auto" w:fill="D9D9D9" w:themeFill="background1" w:themeFillShade="D9"/>
      </w:pPr>
    </w:p>
    <w:p w14:paraId="119C94E4" w14:textId="188291A3" w:rsidR="00293D64" w:rsidRDefault="00293D64" w:rsidP="00D11672">
      <w:pPr>
        <w:shd w:val="clear" w:color="auto" w:fill="D9D9D9" w:themeFill="background1" w:themeFillShade="D9"/>
      </w:pPr>
      <w:r>
        <w:t>A cadascuna d’aquestes carpetes agregueu els documents generats prèviament d’acord al seu millor encaix</w:t>
      </w:r>
      <w:r w:rsidR="00AA1CD6">
        <w:t>.</w:t>
      </w:r>
    </w:p>
    <w:p w14:paraId="33FB4940" w14:textId="77777777" w:rsidR="00CA1AE9" w:rsidRPr="00160495" w:rsidRDefault="00CA1AE9" w:rsidP="00F0646C"/>
    <w:p w14:paraId="204956CA" w14:textId="77777777" w:rsidR="00293D64" w:rsidRPr="00160495" w:rsidRDefault="00293D64" w:rsidP="00293D64">
      <w:pPr>
        <w:ind w:left="576"/>
      </w:pPr>
      <w:r w:rsidRPr="00160495">
        <w:t>“</w:t>
      </w:r>
      <w:r>
        <w:t>SUBSITTUEIX AQUEST AMB LES CAPTURES DE PANTALLA QUE DEMOSTRIN L’EXECUCIÓ DE L’EXERCICI AMB ÉXIT”.</w:t>
      </w:r>
    </w:p>
    <w:p w14:paraId="6B43E4E0" w14:textId="3624C8C9" w:rsidR="00CE586D" w:rsidRPr="00160495" w:rsidRDefault="00293D64" w:rsidP="00CE586D">
      <w:pPr>
        <w:pStyle w:val="Ttulo2"/>
        <w:shd w:val="clear" w:color="auto" w:fill="D9D9D9" w:themeFill="background1" w:themeFillShade="D9"/>
      </w:pPr>
      <w:bookmarkStart w:id="11" w:name="_Toc13163688"/>
      <w:r>
        <w:t>Exercici 4</w:t>
      </w:r>
      <w:r w:rsidR="003D1E50">
        <w:t xml:space="preserve"> – Permisos a </w:t>
      </w:r>
      <w:proofErr w:type="spellStart"/>
      <w:r w:rsidR="003D1E50">
        <w:t>OpenKM</w:t>
      </w:r>
      <w:proofErr w:type="spellEnd"/>
      <w:r>
        <w:t xml:space="preserve"> (1</w:t>
      </w:r>
      <w:r w:rsidR="00FC4AC3">
        <w:t xml:space="preserve"> Punt</w:t>
      </w:r>
      <w:r w:rsidR="00C97816">
        <w:t>s</w:t>
      </w:r>
      <w:r w:rsidR="00FC4AC3">
        <w:t>)</w:t>
      </w:r>
      <w:bookmarkEnd w:id="11"/>
    </w:p>
    <w:p w14:paraId="492C3AD0" w14:textId="27349214" w:rsidR="00033662" w:rsidRDefault="00293D64" w:rsidP="00293D64">
      <w:pPr>
        <w:shd w:val="clear" w:color="auto" w:fill="D9D9D9" w:themeFill="background1" w:themeFillShade="D9"/>
      </w:pPr>
      <w:r>
        <w:t xml:space="preserve">Connectats com a professor dins </w:t>
      </w:r>
      <w:proofErr w:type="spellStart"/>
      <w:r>
        <w:t>OpenKM</w:t>
      </w:r>
      <w:proofErr w:type="spellEnd"/>
      <w:r>
        <w:t>, editeu la seguretat de les carpetes creades a l’exercici anterior per tal que l’usuari amb el vostre nom no pugui administrar-ne la seguretat de cap de les carpetes indicades, ni esborrar fitxers. A més a més, de les carpetes Teoria i Notes, no tindrà permís per escriure-hi tampoc, sols per llegir-ne el contingut. A la carpeta Anotacions, directament no ha de tenir-hi accés, per tant no podrà tenir cap permís habilitat.</w:t>
      </w:r>
    </w:p>
    <w:p w14:paraId="26D4C73C" w14:textId="0F47467E" w:rsidR="00293D64" w:rsidRDefault="00293D64" w:rsidP="00293D64">
      <w:pPr>
        <w:shd w:val="clear" w:color="auto" w:fill="D9D9D9" w:themeFill="background1" w:themeFillShade="D9"/>
      </w:pPr>
      <w:r>
        <w:lastRenderedPageBreak/>
        <w:t>Així doncs a la única carpeta que podrà editar-ne el contingut serà a “Exercicis”, això si, no podrà editar-ne la seguretat ni esborrar fitxers.</w:t>
      </w:r>
    </w:p>
    <w:p w14:paraId="3C681336" w14:textId="7FB5C45F" w:rsidR="00293D64" w:rsidRDefault="00293D64" w:rsidP="00293D64">
      <w:pPr>
        <w:shd w:val="clear" w:color="auto" w:fill="D9D9D9" w:themeFill="background1" w:themeFillShade="D9"/>
      </w:pPr>
    </w:p>
    <w:p w14:paraId="7B3B74D5" w14:textId="0A547952" w:rsidR="00293D64" w:rsidRPr="00066AD6" w:rsidRDefault="00293D64" w:rsidP="00293D64">
      <w:pPr>
        <w:shd w:val="clear" w:color="auto" w:fill="D9D9D9" w:themeFill="background1" w:themeFillShade="D9"/>
      </w:pPr>
      <w:r>
        <w:t>Per editar la seguretat haureu de posicionar-vos sobre la carpeta/fitxer indicat i anar a la pestanya “Seguridad” de la part inferior de l’escriptori.</w:t>
      </w:r>
    </w:p>
    <w:p w14:paraId="56BA4195" w14:textId="77777777" w:rsidR="00CE586D" w:rsidRPr="00160495" w:rsidRDefault="00CE586D" w:rsidP="00CE586D"/>
    <w:p w14:paraId="3EBC2136" w14:textId="4CD89A90" w:rsidR="00CE586D" w:rsidRPr="00293D64" w:rsidRDefault="00293D64" w:rsidP="00293D64">
      <w:pPr>
        <w:ind w:left="576"/>
      </w:pPr>
      <w:r w:rsidRPr="00160495">
        <w:t>“</w:t>
      </w:r>
      <w:r>
        <w:t>SUBSITTUEIX AQUEST AMB LES CAPTURES DE PANTALLA QUE DEMOSTRIN L’EXECUCIÓ DE L’EXERCICI AMB ÉXIT”.</w:t>
      </w:r>
    </w:p>
    <w:p w14:paraId="707F311E" w14:textId="76E27953" w:rsidR="004C33AA" w:rsidRPr="00160495" w:rsidRDefault="004C33AA" w:rsidP="004C33AA">
      <w:pPr>
        <w:pStyle w:val="Ttulo2"/>
        <w:shd w:val="clear" w:color="auto" w:fill="D9D9D9" w:themeFill="background1" w:themeFillShade="D9"/>
      </w:pPr>
      <w:bookmarkStart w:id="12" w:name="_Toc13163689"/>
      <w:r>
        <w:t>Exercici 5</w:t>
      </w:r>
      <w:r w:rsidR="003D1E50">
        <w:t xml:space="preserve"> – Classificació Documents a </w:t>
      </w:r>
      <w:proofErr w:type="spellStart"/>
      <w:r w:rsidR="003D1E50">
        <w:t>OpenKM</w:t>
      </w:r>
      <w:proofErr w:type="spellEnd"/>
      <w:r w:rsidR="00FC4AC3">
        <w:t xml:space="preserve"> (</w:t>
      </w:r>
      <w:r w:rsidR="00C97816">
        <w:t>1 Punt</w:t>
      </w:r>
      <w:r w:rsidR="00FC4AC3">
        <w:t>)</w:t>
      </w:r>
      <w:bookmarkEnd w:id="12"/>
    </w:p>
    <w:p w14:paraId="1CABC7B1" w14:textId="31AB81D9" w:rsidR="00FC4AC3" w:rsidRDefault="00293D64" w:rsidP="00293D64">
      <w:pPr>
        <w:shd w:val="clear" w:color="auto" w:fill="D9D9D9" w:themeFill="background1" w:themeFillShade="D9"/>
      </w:pPr>
      <w:r>
        <w:t xml:space="preserve">Connectats encara com a professor dins </w:t>
      </w:r>
      <w:proofErr w:type="spellStart"/>
      <w:r>
        <w:t>OpenKm</w:t>
      </w:r>
      <w:proofErr w:type="spellEnd"/>
      <w:r>
        <w:t>, categoritzeu el contingut</w:t>
      </w:r>
      <w:r w:rsidR="00E306FF">
        <w:t xml:space="preserve"> pujat fent ús de les següents categories que s’hauran de crear:</w:t>
      </w:r>
    </w:p>
    <w:p w14:paraId="1BA12C50" w14:textId="7D96395A" w:rsidR="00E306FF" w:rsidRDefault="00E306FF" w:rsidP="00E306FF">
      <w:pPr>
        <w:pStyle w:val="Prrafodelista"/>
        <w:numPr>
          <w:ilvl w:val="0"/>
          <w:numId w:val="21"/>
        </w:numPr>
        <w:shd w:val="clear" w:color="auto" w:fill="D9D9D9" w:themeFill="background1" w:themeFillShade="D9"/>
      </w:pPr>
      <w:r>
        <w:t xml:space="preserve">Classes </w:t>
      </w:r>
      <w:r>
        <w:sym w:font="Wingdings" w:char="F0E0"/>
      </w:r>
      <w:r>
        <w:t xml:space="preserve"> (Teoria, Exercicis, Anotacions)</w:t>
      </w:r>
    </w:p>
    <w:p w14:paraId="2CDF0A22" w14:textId="1DF4CA87" w:rsidR="00E306FF" w:rsidRDefault="00E306FF" w:rsidP="00E306FF">
      <w:pPr>
        <w:pStyle w:val="Prrafodelista"/>
        <w:numPr>
          <w:ilvl w:val="0"/>
          <w:numId w:val="21"/>
        </w:numPr>
        <w:shd w:val="clear" w:color="auto" w:fill="D9D9D9" w:themeFill="background1" w:themeFillShade="D9"/>
      </w:pPr>
      <w:r>
        <w:t xml:space="preserve">Qualificacions </w:t>
      </w:r>
      <w:r>
        <w:sym w:font="Wingdings" w:char="F0E0"/>
      </w:r>
      <w:r>
        <w:t xml:space="preserve"> (Notes)</w:t>
      </w:r>
    </w:p>
    <w:p w14:paraId="4B900BF0" w14:textId="2E971D44" w:rsidR="00E306FF" w:rsidRPr="00066AD6" w:rsidRDefault="00E306FF" w:rsidP="00E306FF">
      <w:pPr>
        <w:shd w:val="clear" w:color="auto" w:fill="D9D9D9" w:themeFill="background1" w:themeFillShade="D9"/>
      </w:pPr>
      <w:r>
        <w:t>Una vegada categoritzat el contingut, reviseu com es veu a l’apartat “</w:t>
      </w:r>
      <w:proofErr w:type="spellStart"/>
      <w:r>
        <w:t>Categorías</w:t>
      </w:r>
      <w:proofErr w:type="spellEnd"/>
      <w:r>
        <w:t>” i com canvia la visualització dels documents respecte “</w:t>
      </w:r>
      <w:proofErr w:type="spellStart"/>
      <w:r>
        <w:t>Taxonomía</w:t>
      </w:r>
      <w:proofErr w:type="spellEnd"/>
      <w:r>
        <w:t>”.</w:t>
      </w:r>
    </w:p>
    <w:p w14:paraId="5DA8664D" w14:textId="77777777" w:rsidR="00E306FF" w:rsidRPr="00160495" w:rsidRDefault="00E306FF" w:rsidP="00E306FF"/>
    <w:p w14:paraId="20698273" w14:textId="77777777" w:rsidR="00E306FF" w:rsidRPr="00293D64" w:rsidRDefault="00E306FF" w:rsidP="00E306FF">
      <w:pPr>
        <w:ind w:left="576"/>
      </w:pPr>
      <w:r w:rsidRPr="00160495">
        <w:t>“</w:t>
      </w:r>
      <w:r>
        <w:t>SUBSITTUEIX AQUEST AMB LES CAPTURES DE PANTALLA QUE DEMOSTRIN L’EXECUCIÓ DE L’EXERCICI AMB ÉXIT”.</w:t>
      </w:r>
    </w:p>
    <w:p w14:paraId="7C6D659B" w14:textId="1FA6C7DA" w:rsidR="004C33AA" w:rsidRDefault="004C33AA" w:rsidP="00E306FF">
      <w:pPr>
        <w:ind w:firstLine="576"/>
      </w:pPr>
    </w:p>
    <w:p w14:paraId="2A421F5B" w14:textId="7A574DAF" w:rsidR="00E306FF" w:rsidRPr="00160495" w:rsidRDefault="00E306FF" w:rsidP="00E306FF">
      <w:pPr>
        <w:pStyle w:val="Ttulo2"/>
        <w:shd w:val="clear" w:color="auto" w:fill="D9D9D9" w:themeFill="background1" w:themeFillShade="D9"/>
      </w:pPr>
      <w:bookmarkStart w:id="13" w:name="_Toc13163690"/>
      <w:r>
        <w:t>Exercici 6</w:t>
      </w:r>
      <w:r w:rsidR="003D1E50">
        <w:t xml:space="preserve"> – Control de Versions a </w:t>
      </w:r>
      <w:proofErr w:type="spellStart"/>
      <w:r w:rsidR="003D1E50">
        <w:t>OpenKM</w:t>
      </w:r>
      <w:proofErr w:type="spellEnd"/>
      <w:r w:rsidR="003D1E50">
        <w:t xml:space="preserve"> – Part I</w:t>
      </w:r>
      <w:r>
        <w:t xml:space="preserve"> (1 Punt)</w:t>
      </w:r>
      <w:bookmarkEnd w:id="13"/>
    </w:p>
    <w:p w14:paraId="09F9E7D6" w14:textId="3502BF58" w:rsidR="00E306FF" w:rsidRDefault="00E306FF" w:rsidP="00E306FF">
      <w:pPr>
        <w:shd w:val="clear" w:color="auto" w:fill="D9D9D9" w:themeFill="background1" w:themeFillShade="D9"/>
      </w:pPr>
      <w:r>
        <w:t xml:space="preserve">Connectats ara amb l’usuari que vàreu crear amb el vostre nom, entreu a </w:t>
      </w:r>
      <w:proofErr w:type="spellStart"/>
      <w:r>
        <w:t>OpenKM</w:t>
      </w:r>
      <w:proofErr w:type="spellEnd"/>
      <w:r>
        <w:t xml:space="preserve"> i verifiqueu que les regles de seguretat que vàreu configurar són correctes. Un cop revisades, editeu el fitxer “Exercicis” modificant lleugerament el seu contingut i actualitzeu-ne el resultat a </w:t>
      </w:r>
      <w:proofErr w:type="spellStart"/>
      <w:r>
        <w:t>OpenKM</w:t>
      </w:r>
      <w:proofErr w:type="spellEnd"/>
      <w:r>
        <w:t>, la versió del fitxer ara hauria de ser la 1.1.</w:t>
      </w:r>
    </w:p>
    <w:p w14:paraId="56D1EA89" w14:textId="28EEDECC" w:rsidR="00E306FF" w:rsidRPr="00160495" w:rsidRDefault="00E306FF" w:rsidP="00E306FF"/>
    <w:p w14:paraId="55DAFA4C" w14:textId="36B2091B" w:rsidR="00E306FF" w:rsidRDefault="00E306FF" w:rsidP="00E306FF">
      <w:pPr>
        <w:ind w:left="576"/>
      </w:pPr>
      <w:r w:rsidRPr="00160495">
        <w:t>“</w:t>
      </w:r>
      <w:r>
        <w:t>SUBSITTUEIX AQUEST AMB LES CAPTURES DE PANTALLA QUE DEMOSTRIN L’EXECUCIÓ DE L’EXERCICI AMB ÉXIT”.</w:t>
      </w:r>
    </w:p>
    <w:p w14:paraId="5381A691" w14:textId="0C650B74" w:rsidR="00E306FF" w:rsidRPr="00160495" w:rsidRDefault="00E306FF" w:rsidP="00E306FF">
      <w:pPr>
        <w:pStyle w:val="Ttulo2"/>
        <w:shd w:val="clear" w:color="auto" w:fill="D9D9D9" w:themeFill="background1" w:themeFillShade="D9"/>
      </w:pPr>
      <w:bookmarkStart w:id="14" w:name="_Toc13163691"/>
      <w:r>
        <w:lastRenderedPageBreak/>
        <w:t>Exercici 7</w:t>
      </w:r>
      <w:r w:rsidR="003D1E50">
        <w:t xml:space="preserve"> – Control de Versions a </w:t>
      </w:r>
      <w:proofErr w:type="spellStart"/>
      <w:r w:rsidR="003D1E50">
        <w:t>OpenKM</w:t>
      </w:r>
      <w:proofErr w:type="spellEnd"/>
      <w:r w:rsidR="003D1E50">
        <w:t xml:space="preserve"> – Part II</w:t>
      </w:r>
      <w:r>
        <w:t xml:space="preserve"> (1 Punt)</w:t>
      </w:r>
      <w:bookmarkEnd w:id="14"/>
    </w:p>
    <w:p w14:paraId="3A667A9C" w14:textId="13A8A3CB" w:rsidR="00E306FF" w:rsidRPr="00066AD6" w:rsidRDefault="00E306FF" w:rsidP="00E306FF">
      <w:pPr>
        <w:shd w:val="clear" w:color="auto" w:fill="D9D9D9" w:themeFill="background1" w:themeFillShade="D9"/>
      </w:pPr>
      <w:r>
        <w:t xml:space="preserve">Amb l’usuari professor, entreu a </w:t>
      </w:r>
      <w:proofErr w:type="spellStart"/>
      <w:r>
        <w:t>OpenKM</w:t>
      </w:r>
      <w:proofErr w:type="spellEnd"/>
      <w:r>
        <w:t xml:space="preserve"> i revertiu els canvis a la versió 1.0 del fitxer modificat a l’exercici anterior, per fer-ho cal que empreu l’historial de versions del fitxer (pestanya “Historial”).</w:t>
      </w:r>
    </w:p>
    <w:p w14:paraId="381DE983" w14:textId="77777777" w:rsidR="00E306FF" w:rsidRPr="00160495" w:rsidRDefault="00E306FF" w:rsidP="00E306FF"/>
    <w:p w14:paraId="6E942512" w14:textId="77777777" w:rsidR="00E306FF" w:rsidRDefault="00E306FF" w:rsidP="00E306FF">
      <w:pPr>
        <w:ind w:left="576"/>
      </w:pPr>
      <w:r w:rsidRPr="00160495">
        <w:t>“</w:t>
      </w:r>
      <w:r>
        <w:t>SUBSITTUEIX AQUEST AMB LES CAPTURES DE PANTALLA QUE DEMOSTRIN L’EXECUCIÓ DE L’EXERCICI AMB ÉXIT”.</w:t>
      </w:r>
    </w:p>
    <w:p w14:paraId="2801435A" w14:textId="05D6F70B" w:rsidR="00E306FF" w:rsidRDefault="00E306FF" w:rsidP="00E306FF">
      <w:pPr>
        <w:ind w:firstLine="576"/>
      </w:pPr>
    </w:p>
    <w:p w14:paraId="24E4A9AA" w14:textId="35120149" w:rsidR="00E306FF" w:rsidRPr="00160495" w:rsidRDefault="00E306FF" w:rsidP="00E306FF">
      <w:pPr>
        <w:pStyle w:val="Ttulo2"/>
        <w:shd w:val="clear" w:color="auto" w:fill="D9D9D9" w:themeFill="background1" w:themeFillShade="D9"/>
      </w:pPr>
      <w:bookmarkStart w:id="15" w:name="_Toc13163692"/>
      <w:r>
        <w:t>Exercici 8</w:t>
      </w:r>
      <w:r w:rsidR="003D1E50">
        <w:t xml:space="preserve"> – Metadades a </w:t>
      </w:r>
      <w:proofErr w:type="spellStart"/>
      <w:r w:rsidR="003D1E50">
        <w:t>OpenKM</w:t>
      </w:r>
      <w:proofErr w:type="spellEnd"/>
      <w:r>
        <w:t xml:space="preserve"> (1 Punt)</w:t>
      </w:r>
      <w:bookmarkEnd w:id="15"/>
    </w:p>
    <w:p w14:paraId="734DA111" w14:textId="74CCED1E" w:rsidR="00E306FF" w:rsidRPr="00066AD6" w:rsidRDefault="00E306FF" w:rsidP="00E306FF">
      <w:pPr>
        <w:shd w:val="clear" w:color="auto" w:fill="D9D9D9" w:themeFill="background1" w:themeFillShade="D9"/>
      </w:pPr>
      <w:r>
        <w:t xml:space="preserve">Proveu alguna de la resta d’opcions que us ofereix </w:t>
      </w:r>
      <w:proofErr w:type="spellStart"/>
      <w:r>
        <w:t>OpenKM</w:t>
      </w:r>
      <w:proofErr w:type="spellEnd"/>
      <w:r>
        <w:t xml:space="preserve"> i intenteu esbrinar com funcionen les “Metadades” i per què poden ser útils.</w:t>
      </w:r>
    </w:p>
    <w:p w14:paraId="0428FFDE" w14:textId="77777777" w:rsidR="00E306FF" w:rsidRPr="00160495" w:rsidRDefault="00E306FF" w:rsidP="00E306FF"/>
    <w:p w14:paraId="33EC9056" w14:textId="1ACD493E" w:rsidR="00E306FF" w:rsidRDefault="00E306FF" w:rsidP="00E306FF">
      <w:pPr>
        <w:ind w:left="576"/>
      </w:pPr>
      <w:r w:rsidRPr="00160495">
        <w:t>“</w:t>
      </w:r>
      <w:r>
        <w:t>SUBSITTUEIX AQUEST AMB LES CAPTURES DE PANTALLA QUE DEMOSTRIN L’EXECUCIÓ DE L’EXERCICI AMB ÉXIT i AMB LA RESPOSTA A LES PREGUNTES PLANTEJADES”.</w:t>
      </w:r>
    </w:p>
    <w:p w14:paraId="22D01C91" w14:textId="77777777" w:rsidR="00E306FF" w:rsidRPr="00FC4AC3" w:rsidRDefault="00E306FF" w:rsidP="00E306FF">
      <w:pPr>
        <w:ind w:firstLine="576"/>
      </w:pPr>
    </w:p>
    <w:sectPr w:rsidR="00E306FF" w:rsidRPr="00FC4AC3" w:rsidSect="007B26A2">
      <w:headerReference w:type="default" r:id="rId35"/>
      <w:footerReference w:type="default" r:id="rId36"/>
      <w:headerReference w:type="first" r:id="rId37"/>
      <w:footerReference w:type="first" r:id="rId38"/>
      <w:pgSz w:w="11909" w:h="16834" w:code="9"/>
      <w:pgMar w:top="2096" w:right="1134" w:bottom="1985" w:left="1418" w:header="708" w:footer="708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415A2" w14:textId="77777777" w:rsidR="009F03E7" w:rsidRDefault="009F03E7">
      <w:r>
        <w:separator/>
      </w:r>
    </w:p>
  </w:endnote>
  <w:endnote w:type="continuationSeparator" w:id="0">
    <w:p w14:paraId="51F001F6" w14:textId="77777777" w:rsidR="009F03E7" w:rsidRDefault="009F03E7">
      <w:r>
        <w:continuationSeparator/>
      </w:r>
    </w:p>
  </w:endnote>
  <w:endnote w:type="continuationNotice" w:id="1">
    <w:p w14:paraId="239E59DE" w14:textId="77777777" w:rsidR="009F03E7" w:rsidRDefault="009F03E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B495A" w14:textId="7C0D1D15" w:rsidR="006F7B24" w:rsidRPr="00E03478" w:rsidRDefault="00E03478" w:rsidP="00C82616">
    <w:pPr>
      <w:pStyle w:val="Piedepgina"/>
      <w:tabs>
        <w:tab w:val="clear" w:pos="8640"/>
        <w:tab w:val="right" w:pos="9356"/>
      </w:tabs>
      <w:spacing w:line="240" w:lineRule="auto"/>
      <w:rPr>
        <w:snapToGrid w:val="0"/>
        <w:szCs w:val="22"/>
        <w:lang w:val="es-ES_tradnl"/>
      </w:rPr>
    </w:pPr>
    <w:r w:rsidRPr="00382ECE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33FB4969" wp14:editId="33FB496A">
              <wp:simplePos x="0" y="0"/>
              <wp:positionH relativeFrom="column">
                <wp:posOffset>-8890</wp:posOffset>
              </wp:positionH>
              <wp:positionV relativeFrom="paragraph">
                <wp:posOffset>-242277</wp:posOffset>
              </wp:positionV>
              <wp:extent cx="5966460" cy="45085"/>
              <wp:effectExtent l="0" t="0" r="0" b="0"/>
              <wp:wrapNone/>
              <wp:docPr id="12" name="Rectángulo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6460" cy="45085"/>
                      </a:xfrm>
                      <a:prstGeom prst="rect">
                        <a:avLst/>
                      </a:prstGeom>
                      <a:solidFill>
                        <a:srgbClr val="1D296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C5D204" id="Rectángulo 26" o:spid="_x0000_s1026" style="position:absolute;margin-left:-.7pt;margin-top:-19.1pt;width:469.8pt;height:3.5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" fillcolor="#1d2967" stroked="f" strokeweight="2pt"/>
          </w:pict>
        </mc:Fallback>
      </mc:AlternateContent>
    </w:r>
    <w:proofErr w:type="spellStart"/>
    <w:r w:rsidRPr="00E03478">
      <w:rPr>
        <w:snapToGrid w:val="0"/>
        <w:szCs w:val="22"/>
        <w:lang w:val="es-ES_tradnl"/>
      </w:rPr>
      <w:t>Professor</w:t>
    </w:r>
    <w:proofErr w:type="spellEnd"/>
    <w:r w:rsidRPr="00E03478">
      <w:rPr>
        <w:snapToGrid w:val="0"/>
        <w:szCs w:val="22"/>
        <w:lang w:val="es-ES_tradnl"/>
      </w:rPr>
      <w:t xml:space="preserve">: </w:t>
    </w:r>
    <w:r w:rsidR="00B333B8">
      <w:rPr>
        <w:snapToGrid w:val="0"/>
        <w:szCs w:val="22"/>
        <w:lang w:val="es-ES_tradnl"/>
      </w:rPr>
      <w:t xml:space="preserve">Marc </w:t>
    </w:r>
    <w:proofErr w:type="spellStart"/>
    <w:r w:rsidR="00B333B8">
      <w:rPr>
        <w:snapToGrid w:val="0"/>
        <w:szCs w:val="22"/>
        <w:lang w:val="es-ES_tradnl"/>
      </w:rPr>
      <w:t>Garcia</w:t>
    </w:r>
    <w:proofErr w:type="spellEnd"/>
    <w:r w:rsidR="006F7B24" w:rsidRPr="00E03478">
      <w:rPr>
        <w:snapToGrid w:val="0"/>
        <w:szCs w:val="22"/>
        <w:lang w:val="es-ES_tradnl"/>
      </w:rPr>
      <w:t xml:space="preserve"> </w:t>
    </w:r>
    <w:r w:rsidR="006F7B24" w:rsidRPr="00E03478">
      <w:rPr>
        <w:snapToGrid w:val="0"/>
        <w:color w:val="808080"/>
        <w:szCs w:val="22"/>
        <w:lang w:val="es-ES_tradnl"/>
      </w:rPr>
      <w:tab/>
    </w:r>
    <w:r w:rsidR="006F7B24" w:rsidRPr="00E03478">
      <w:rPr>
        <w:snapToGrid w:val="0"/>
        <w:color w:val="808080"/>
        <w:szCs w:val="22"/>
        <w:lang w:val="es-ES_tradnl"/>
      </w:rPr>
      <w:tab/>
    </w:r>
    <w:proofErr w:type="spellStart"/>
    <w:r w:rsidR="006F7B24" w:rsidRPr="00E03478">
      <w:rPr>
        <w:snapToGrid w:val="0"/>
        <w:color w:val="808080"/>
        <w:szCs w:val="22"/>
        <w:lang w:val="es-ES_tradnl"/>
      </w:rPr>
      <w:t>Pàg</w:t>
    </w:r>
    <w:proofErr w:type="spellEnd"/>
    <w:r w:rsidR="006F7B24" w:rsidRPr="00E03478">
      <w:rPr>
        <w:snapToGrid w:val="0"/>
        <w:color w:val="808080"/>
        <w:szCs w:val="22"/>
        <w:lang w:val="es-ES_tradnl"/>
      </w:rPr>
      <w:t xml:space="preserve">. </w:t>
    </w:r>
    <w:r w:rsidR="006F7B24" w:rsidRPr="00E03478">
      <w:rPr>
        <w:snapToGrid w:val="0"/>
        <w:color w:val="808080"/>
        <w:szCs w:val="22"/>
        <w:lang w:val="es-ES_tradnl"/>
      </w:rPr>
      <w:fldChar w:fldCharType="begin"/>
    </w:r>
    <w:r w:rsidR="006F7B24" w:rsidRPr="00E03478">
      <w:rPr>
        <w:snapToGrid w:val="0"/>
        <w:color w:val="808080"/>
        <w:szCs w:val="22"/>
        <w:lang w:val="es-ES_tradnl"/>
      </w:rPr>
      <w:instrText xml:space="preserve"> PAGE </w:instrText>
    </w:r>
    <w:r w:rsidR="006F7B24" w:rsidRPr="00E03478">
      <w:rPr>
        <w:snapToGrid w:val="0"/>
        <w:color w:val="808080"/>
        <w:szCs w:val="22"/>
        <w:lang w:val="es-ES_tradnl"/>
      </w:rPr>
      <w:fldChar w:fldCharType="separate"/>
    </w:r>
    <w:r w:rsidR="00C97816">
      <w:rPr>
        <w:noProof/>
        <w:snapToGrid w:val="0"/>
        <w:color w:val="808080"/>
        <w:szCs w:val="22"/>
        <w:lang w:val="es-ES_tradnl"/>
      </w:rPr>
      <w:t>6</w:t>
    </w:r>
    <w:r w:rsidR="006F7B24" w:rsidRPr="00E03478">
      <w:rPr>
        <w:snapToGrid w:val="0"/>
        <w:color w:val="808080"/>
        <w:szCs w:val="22"/>
        <w:lang w:val="es-ES_tradnl"/>
      </w:rPr>
      <w:fldChar w:fldCharType="end"/>
    </w:r>
    <w:r w:rsidR="006F7B24" w:rsidRPr="00E03478">
      <w:rPr>
        <w:snapToGrid w:val="0"/>
        <w:color w:val="808080"/>
        <w:szCs w:val="22"/>
        <w:lang w:val="es-ES_tradnl"/>
      </w:rPr>
      <w:t xml:space="preserve"> de </w:t>
    </w:r>
    <w:r w:rsidR="006F7B24" w:rsidRPr="00E03478">
      <w:rPr>
        <w:snapToGrid w:val="0"/>
        <w:color w:val="808080"/>
        <w:szCs w:val="22"/>
        <w:lang w:val="es-ES_tradnl"/>
      </w:rPr>
      <w:fldChar w:fldCharType="begin"/>
    </w:r>
    <w:r w:rsidR="006F7B24" w:rsidRPr="00E03478">
      <w:rPr>
        <w:snapToGrid w:val="0"/>
        <w:color w:val="808080"/>
        <w:szCs w:val="22"/>
        <w:lang w:val="es-ES_tradnl"/>
      </w:rPr>
      <w:instrText xml:space="preserve"> NUMPAGES </w:instrText>
    </w:r>
    <w:r w:rsidR="006F7B24" w:rsidRPr="00E03478">
      <w:rPr>
        <w:snapToGrid w:val="0"/>
        <w:color w:val="808080"/>
        <w:szCs w:val="22"/>
        <w:lang w:val="es-ES_tradnl"/>
      </w:rPr>
      <w:fldChar w:fldCharType="separate"/>
    </w:r>
    <w:r w:rsidR="00C97816">
      <w:rPr>
        <w:noProof/>
        <w:snapToGrid w:val="0"/>
        <w:color w:val="808080"/>
        <w:szCs w:val="22"/>
        <w:lang w:val="es-ES_tradnl"/>
      </w:rPr>
      <w:t>6</w:t>
    </w:r>
    <w:r w:rsidR="006F7B24" w:rsidRPr="00E03478">
      <w:rPr>
        <w:snapToGrid w:val="0"/>
        <w:color w:val="808080"/>
        <w:szCs w:val="22"/>
        <w:lang w:val="es-ES_tradnl"/>
      </w:rPr>
      <w:fldChar w:fldCharType="end"/>
    </w:r>
  </w:p>
  <w:p w14:paraId="33FB495B" w14:textId="77777777" w:rsidR="006F7B24" w:rsidRDefault="006F7B2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B4962" w14:textId="0A69ABFF" w:rsidR="006F7B24" w:rsidRPr="00E03478" w:rsidRDefault="007B26A2" w:rsidP="00D77556">
    <w:pPr>
      <w:spacing w:before="120" w:line="240" w:lineRule="auto"/>
      <w:rPr>
        <w:sz w:val="32"/>
        <w:lang w:val="es-ES_tradnl"/>
      </w:rPr>
    </w:pPr>
    <w:r w:rsidRPr="007B26A2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3FB4973" wp14:editId="33FB4974">
              <wp:simplePos x="0" y="0"/>
              <wp:positionH relativeFrom="column">
                <wp:posOffset>3853987</wp:posOffset>
              </wp:positionH>
              <wp:positionV relativeFrom="paragraph">
                <wp:posOffset>-1910348</wp:posOffset>
              </wp:positionV>
              <wp:extent cx="5409565" cy="4993640"/>
              <wp:effectExtent l="93663" t="96837" r="0" b="0"/>
              <wp:wrapNone/>
              <wp:docPr id="34" name="Arco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5409565" cy="4993640"/>
                      </a:xfrm>
                      <a:prstGeom prst="arc">
                        <a:avLst>
                          <a:gd name="adj1" fmla="val 16181886"/>
                          <a:gd name="adj2" fmla="val 13794"/>
                        </a:avLst>
                      </a:prstGeom>
                      <a:noFill/>
                      <a:ln w="215900">
                        <a:solidFill>
                          <a:srgbClr val="E95A0C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shape w14:anchorId="163CC8AA" id="Arco 33" o:spid="_x0000_s1026" style="position:absolute;margin-left:303.45pt;margin-top:-150.4pt;width:425.95pt;height:393.2pt;rotation:-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09565,4993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" path="m2691626,30nsc3375549,-3041,4035340,233174,4538176,661121v558442,475272,874665,1145397,871363,1846552l2704783,2496820c2700397,1664557,2696012,832293,2691626,30xem2691626,30nfc3375549,-3041,4035340,233174,4538176,661121v558442,475272,874665,1145397,871363,1846552e" filled="f" strokecolor="#e95a0c" strokeweight="17pt">
              <v:path arrowok="t" o:connecttype="custom" o:connectlocs="2691626,30;4538176,661121;5409539,2507673" o:connectangles="0,0,0"/>
            </v:shape>
          </w:pict>
        </mc:Fallback>
      </mc:AlternateContent>
    </w:r>
    <w:proofErr w:type="spellStart"/>
    <w:r w:rsidR="00E03478">
      <w:rPr>
        <w:snapToGrid w:val="0"/>
        <w:szCs w:val="16"/>
        <w:lang w:val="es-ES_tradnl"/>
      </w:rPr>
      <w:t>Professor</w:t>
    </w:r>
    <w:proofErr w:type="spellEnd"/>
    <w:r w:rsidR="00E03478">
      <w:rPr>
        <w:snapToGrid w:val="0"/>
        <w:szCs w:val="16"/>
        <w:lang w:val="es-ES_tradnl"/>
      </w:rPr>
      <w:t xml:space="preserve">: </w:t>
    </w:r>
    <w:r w:rsidR="00B333B8">
      <w:rPr>
        <w:snapToGrid w:val="0"/>
        <w:szCs w:val="16"/>
        <w:lang w:val="es-ES_tradnl"/>
      </w:rPr>
      <w:t xml:space="preserve">Marc </w:t>
    </w:r>
    <w:proofErr w:type="spellStart"/>
    <w:r w:rsidR="00B333B8">
      <w:rPr>
        <w:snapToGrid w:val="0"/>
        <w:szCs w:val="16"/>
        <w:lang w:val="es-ES_tradnl"/>
      </w:rPr>
      <w:t>Garcia</w:t>
    </w:r>
    <w:proofErr w:type="spellEnd"/>
    <w:r w:rsidR="006F7B24" w:rsidRPr="00E03478">
      <w:rPr>
        <w:snapToGrid w:val="0"/>
        <w:szCs w:val="16"/>
        <w:lang w:val="es-ES_tradnl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469C6" w14:textId="77777777" w:rsidR="009F03E7" w:rsidRDefault="009F03E7">
      <w:r>
        <w:separator/>
      </w:r>
    </w:p>
  </w:footnote>
  <w:footnote w:type="continuationSeparator" w:id="0">
    <w:p w14:paraId="515FAB88" w14:textId="77777777" w:rsidR="009F03E7" w:rsidRDefault="009F03E7">
      <w:r>
        <w:continuationSeparator/>
      </w:r>
    </w:p>
  </w:footnote>
  <w:footnote w:type="continuationNotice" w:id="1">
    <w:p w14:paraId="0018CB1F" w14:textId="77777777" w:rsidR="009F03E7" w:rsidRDefault="009F03E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4820"/>
      <w:gridCol w:w="4536"/>
    </w:tblGrid>
    <w:tr w:rsidR="006F7B24" w:rsidRPr="007C6D77" w14:paraId="33FB4958" w14:textId="77777777" w:rsidTr="00CD2DE2">
      <w:trPr>
        <w:trHeight w:val="993"/>
      </w:trPr>
      <w:tc>
        <w:tcPr>
          <w:tcW w:w="4820" w:type="dxa"/>
        </w:tcPr>
        <w:p w14:paraId="33FB4954" w14:textId="77777777" w:rsidR="006F7B24" w:rsidRPr="00E368B2" w:rsidRDefault="00E03478" w:rsidP="00C82616">
          <w:pPr>
            <w:spacing w:line="240" w:lineRule="auto"/>
          </w:pPr>
          <w:r w:rsidRPr="00382ECE">
            <w:rPr>
              <w:noProof/>
              <w:lang w:eastAsia="ca-ES"/>
            </w:rPr>
            <w:drawing>
              <wp:anchor distT="0" distB="0" distL="114300" distR="114300" simplePos="0" relativeHeight="251662336" behindDoc="0" locked="0" layoutInCell="1" allowOverlap="1" wp14:anchorId="33FB4963" wp14:editId="33FB4964">
                <wp:simplePos x="0" y="0"/>
                <wp:positionH relativeFrom="column">
                  <wp:posOffset>27452</wp:posOffset>
                </wp:positionH>
                <wp:positionV relativeFrom="paragraph">
                  <wp:posOffset>66235</wp:posOffset>
                </wp:positionV>
                <wp:extent cx="1582615" cy="575496"/>
                <wp:effectExtent l="0" t="0" r="0" b="0"/>
                <wp:wrapNone/>
                <wp:docPr id="2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n 34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149" cy="5749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82ECE">
            <w:rPr>
              <w:noProof/>
              <w:lang w:eastAsia="ca-ES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33FB4965" wp14:editId="33FB4966">
                    <wp:simplePos x="0" y="0"/>
                    <wp:positionH relativeFrom="column">
                      <wp:posOffset>-77470</wp:posOffset>
                    </wp:positionH>
                    <wp:positionV relativeFrom="paragraph">
                      <wp:posOffset>-103163</wp:posOffset>
                    </wp:positionV>
                    <wp:extent cx="5966460" cy="45085"/>
                    <wp:effectExtent l="0" t="0" r="0" b="0"/>
                    <wp:wrapNone/>
                    <wp:docPr id="9" name="Rectángulo 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66460" cy="45085"/>
                            </a:xfrm>
                            <a:prstGeom prst="rect">
                              <a:avLst/>
                            </a:prstGeom>
                            <a:solidFill>
                              <a:srgbClr val="1D296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7F9E812" id="Rectángulo 26" o:spid="_x0000_s1026" style="position:absolute;margin-left:-6.1pt;margin-top:-8.1pt;width:469.8pt;height: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" fillcolor="#1d2967" stroked="f" strokeweight="2pt"/>
                </w:pict>
              </mc:Fallback>
            </mc:AlternateContent>
          </w:r>
        </w:p>
      </w:tc>
      <w:tc>
        <w:tcPr>
          <w:tcW w:w="4536" w:type="dxa"/>
          <w:shd w:val="clear" w:color="auto" w:fill="FFFFFF" w:themeFill="background1"/>
          <w:vAlign w:val="center"/>
        </w:tcPr>
        <w:p w14:paraId="33FB4955" w14:textId="77777777" w:rsidR="006F7B24" w:rsidRPr="006F7B24" w:rsidRDefault="006F7B24" w:rsidP="00CD2DE2">
          <w:pPr>
            <w:pStyle w:val="Encabezado"/>
            <w:jc w:val="right"/>
            <w:rPr>
              <w:b/>
              <w:color w:val="FFFFFF" w:themeColor="background1"/>
              <w:sz w:val="12"/>
              <w:lang w:val="es-ES_tradnl"/>
            </w:rPr>
          </w:pPr>
        </w:p>
        <w:p w14:paraId="33FB4956" w14:textId="2E79FC0F" w:rsidR="006F7B24" w:rsidRPr="004C7601" w:rsidRDefault="006F7B24" w:rsidP="00CD2DE2">
          <w:pPr>
            <w:pStyle w:val="Encabezado"/>
            <w:jc w:val="right"/>
            <w:rPr>
              <w:b/>
              <w:bCs/>
              <w:color w:val="1F2A6A"/>
              <w:sz w:val="28"/>
            </w:rPr>
          </w:pPr>
          <w:r w:rsidRPr="004C7601">
            <w:rPr>
              <w:b/>
              <w:bCs/>
              <w:color w:val="1F2A6A"/>
              <w:sz w:val="28"/>
            </w:rPr>
            <w:fldChar w:fldCharType="begin"/>
          </w:r>
          <w:r w:rsidRPr="004C7601">
            <w:rPr>
              <w:b/>
              <w:bCs/>
              <w:color w:val="1F2A6A"/>
              <w:sz w:val="28"/>
            </w:rPr>
            <w:instrText xml:space="preserve"> TITLE   \* MERGEFORMAT </w:instrText>
          </w:r>
          <w:r w:rsidRPr="004C7601">
            <w:rPr>
              <w:b/>
              <w:bCs/>
              <w:color w:val="1F2A6A"/>
              <w:sz w:val="28"/>
            </w:rPr>
            <w:fldChar w:fldCharType="separate"/>
          </w:r>
          <w:r w:rsidR="000E1C30">
            <w:rPr>
              <w:b/>
              <w:bCs/>
              <w:color w:val="1F2A6A"/>
              <w:sz w:val="28"/>
            </w:rPr>
            <w:t>SMX2 - M8: Aplicacions Web</w:t>
          </w:r>
          <w:r w:rsidRPr="004C7601">
            <w:rPr>
              <w:b/>
              <w:bCs/>
              <w:color w:val="1F2A6A"/>
              <w:sz w:val="28"/>
            </w:rPr>
            <w:fldChar w:fldCharType="end"/>
          </w:r>
        </w:p>
        <w:p w14:paraId="33FB4957" w14:textId="39D2CAF5" w:rsidR="00E03478" w:rsidRPr="006F7B24" w:rsidRDefault="00E03478" w:rsidP="00CD2DE2">
          <w:pPr>
            <w:pStyle w:val="Encabezado"/>
            <w:jc w:val="right"/>
            <w:rPr>
              <w:b/>
              <w:bCs/>
              <w:color w:val="FFFFFF" w:themeColor="background1"/>
              <w:lang w:val="es-ES_tradnl"/>
            </w:rPr>
          </w:pPr>
          <w:r w:rsidRPr="00CD2DE2">
            <w:rPr>
              <w:b/>
              <w:color w:val="1F2A6A"/>
              <w:sz w:val="24"/>
              <w:lang w:val="es-ES_tradnl"/>
            </w:rPr>
            <w:fldChar w:fldCharType="begin"/>
          </w:r>
          <w:r w:rsidRPr="00CD2DE2">
            <w:rPr>
              <w:b/>
              <w:color w:val="1F2A6A"/>
              <w:sz w:val="24"/>
              <w:lang w:val="es-ES_tradnl"/>
            </w:rPr>
            <w:instrText xml:space="preserve"> SUBJECT  \* MERGEFORMAT </w:instrText>
          </w:r>
          <w:r w:rsidRPr="00CD2DE2">
            <w:rPr>
              <w:b/>
              <w:color w:val="1F2A6A"/>
              <w:sz w:val="24"/>
              <w:lang w:val="es-ES_tradnl"/>
            </w:rPr>
            <w:fldChar w:fldCharType="separate"/>
          </w:r>
          <w:r w:rsidR="000E1C30">
            <w:rPr>
              <w:b/>
              <w:color w:val="1F2A6A"/>
              <w:sz w:val="24"/>
              <w:lang w:val="es-ES_tradnl"/>
            </w:rPr>
            <w:t>UF2 - Entrega #1</w:t>
          </w:r>
          <w:r w:rsidRPr="00CD2DE2">
            <w:rPr>
              <w:b/>
              <w:color w:val="1F2A6A"/>
              <w:sz w:val="24"/>
              <w:lang w:val="es-ES_tradnl"/>
            </w:rPr>
            <w:fldChar w:fldCharType="end"/>
          </w:r>
        </w:p>
      </w:tc>
    </w:tr>
  </w:tbl>
  <w:p w14:paraId="33FB4959" w14:textId="77777777" w:rsidR="006F7B24" w:rsidRDefault="00E03478" w:rsidP="00F3363E">
    <w:r w:rsidRPr="00382ECE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3FB4967" wp14:editId="33FB4968">
              <wp:simplePos x="0" y="0"/>
              <wp:positionH relativeFrom="column">
                <wp:posOffset>-8890</wp:posOffset>
              </wp:positionH>
              <wp:positionV relativeFrom="paragraph">
                <wp:posOffset>23202</wp:posOffset>
              </wp:positionV>
              <wp:extent cx="5966460" cy="45085"/>
              <wp:effectExtent l="0" t="0" r="0" b="0"/>
              <wp:wrapNone/>
              <wp:docPr id="8" name="Rectángulo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6460" cy="45085"/>
                      </a:xfrm>
                      <a:prstGeom prst="rect">
                        <a:avLst/>
                      </a:prstGeom>
                      <a:solidFill>
                        <a:srgbClr val="1D296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146C14A" id="Rectángulo 26" o:spid="_x0000_s1026" style="position:absolute;margin-left:-.7pt;margin-top:1.85pt;width:469.8pt;height:3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" fillcolor="#1d2967" stroked="f" strokeweight="2pt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B495C" w14:textId="77777777" w:rsidR="006F7B24" w:rsidRDefault="00CD2DE2">
    <w:r w:rsidRPr="00CD2DE2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33FB496B" wp14:editId="33FB496C">
              <wp:simplePos x="0" y="0"/>
              <wp:positionH relativeFrom="column">
                <wp:posOffset>-419735</wp:posOffset>
              </wp:positionH>
              <wp:positionV relativeFrom="paragraph">
                <wp:posOffset>11953</wp:posOffset>
              </wp:positionV>
              <wp:extent cx="257810" cy="9003030"/>
              <wp:effectExtent l="0" t="0" r="8890" b="7620"/>
              <wp:wrapNone/>
              <wp:docPr id="19" name="Rectángulo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7810" cy="9003030"/>
                      </a:xfrm>
                      <a:prstGeom prst="rect">
                        <a:avLst/>
                      </a:prstGeom>
                      <a:solidFill>
                        <a:srgbClr val="E95A0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B888FE" id="Rectángulo 27" o:spid="_x0000_s1026" style="position:absolute;margin-left:-33.05pt;margin-top:.95pt;width:20.3pt;height:708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" fillcolor="#e95a0c" stroked="f" strokeweight="2pt"/>
          </w:pict>
        </mc:Fallback>
      </mc:AlternateContent>
    </w:r>
  </w:p>
  <w:p w14:paraId="33FB495D" w14:textId="77777777" w:rsidR="006F7B24" w:rsidRDefault="00CD2DE2">
    <w:r w:rsidRPr="00CD2DE2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33FB496D" wp14:editId="33FB496E">
              <wp:simplePos x="0" y="0"/>
              <wp:positionH relativeFrom="column">
                <wp:posOffset>-583565</wp:posOffset>
              </wp:positionH>
              <wp:positionV relativeFrom="paragraph">
                <wp:posOffset>238760</wp:posOffset>
              </wp:positionV>
              <wp:extent cx="6906260" cy="224155"/>
              <wp:effectExtent l="0" t="0" r="8890" b="4445"/>
              <wp:wrapNone/>
              <wp:docPr id="18" name="Rectángulo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906260" cy="224155"/>
                      </a:xfrm>
                      <a:prstGeom prst="rect">
                        <a:avLst/>
                      </a:prstGeom>
                      <a:solidFill>
                        <a:srgbClr val="1D2967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FE0939" id="Rectángulo 26" o:spid="_x0000_s1026" style="position:absolute;margin-left:-45.95pt;margin-top:18.8pt;width:543.8pt;height:17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" fillcolor="#1d2967" stroked="f" strokeweight="2pt"/>
          </w:pict>
        </mc:Fallback>
      </mc:AlternateContent>
    </w:r>
  </w:p>
  <w:p w14:paraId="33FB495E" w14:textId="77777777" w:rsidR="006F7B24" w:rsidRDefault="006F7B24"/>
  <w:p w14:paraId="33FB495F" w14:textId="77777777" w:rsidR="006F7B24" w:rsidRPr="000445A9" w:rsidRDefault="006F7B24"/>
  <w:p w14:paraId="33FB4960" w14:textId="77777777" w:rsidR="006F7B24" w:rsidRDefault="006F7B24"/>
  <w:p w14:paraId="33FB4961" w14:textId="77777777" w:rsidR="006F7B24" w:rsidRDefault="007B26A2">
    <w:pPr>
      <w:pStyle w:val="Encabezado"/>
    </w:pPr>
    <w:r w:rsidRPr="007B26A2">
      <w:rPr>
        <w:noProof/>
        <w:lang w:eastAsia="ca-ES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3FB496F" wp14:editId="33FB4970">
              <wp:simplePos x="0" y="0"/>
              <wp:positionH relativeFrom="column">
                <wp:posOffset>206548</wp:posOffset>
              </wp:positionH>
              <wp:positionV relativeFrom="paragraph">
                <wp:posOffset>2276841</wp:posOffset>
              </wp:positionV>
              <wp:extent cx="5811520" cy="6431279"/>
              <wp:effectExtent l="0" t="0" r="127318" b="108267"/>
              <wp:wrapNone/>
              <wp:docPr id="33" name="Arco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5811520" cy="6431279"/>
                      </a:xfrm>
                      <a:prstGeom prst="arc">
                        <a:avLst>
                          <a:gd name="adj1" fmla="val 15397357"/>
                          <a:gd name="adj2" fmla="val 365091"/>
                        </a:avLst>
                      </a:prstGeom>
                      <a:noFill/>
                      <a:ln w="215900">
                        <a:solidFill>
                          <a:srgbClr val="E95A0C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 rtlCol="0" anchor="ctr"/>
                  </wps:wsp>
                </a:graphicData>
              </a:graphic>
            </wp:anchor>
          </w:drawing>
        </mc:Choice>
        <mc:Fallback>
          <w:pict>
            <v:shape w14:anchorId="345914D8" id="Arco 32" o:spid="_x0000_s1026" style="position:absolute;margin-left:16.25pt;margin-top:179.3pt;width:457.6pt;height:506.4pt;rotation:9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11520,6431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" path="m2166211,105892nsc3152503,-181360,4202680,124638,4933258,912148v631250,680440,949369,1641126,864874,2611824l2905760,3215640,2166211,105892xem2166211,105892nfc3152503,-181360,4202680,124638,4933258,912148v631250,680440,949369,1641126,864874,2611824e" filled="f" strokecolor="#e95a0c" strokeweight="17pt">
              <v:path arrowok="t" o:connecttype="custom" o:connectlocs="2166211,105892;4933258,912148;5798132,3523972" o:connectangles="0,0,0"/>
            </v:shape>
          </w:pict>
        </mc:Fallback>
      </mc:AlternateContent>
    </w:r>
    <w:r w:rsidR="006F7B24">
      <w:rPr>
        <w:rFonts w:cs="Arial"/>
        <w:noProof/>
        <w:sz w:val="24"/>
        <w:szCs w:val="24"/>
        <w:lang w:eastAsia="ca-ES"/>
      </w:rPr>
      <w:drawing>
        <wp:anchor distT="0" distB="0" distL="114300" distR="114300" simplePos="0" relativeHeight="251660288" behindDoc="1" locked="0" layoutInCell="1" allowOverlap="1" wp14:anchorId="33FB4971" wp14:editId="33FB4972">
          <wp:simplePos x="0" y="0"/>
          <wp:positionH relativeFrom="column">
            <wp:posOffset>135890</wp:posOffset>
          </wp:positionH>
          <wp:positionV relativeFrom="paragraph">
            <wp:posOffset>1018540</wp:posOffset>
          </wp:positionV>
          <wp:extent cx="5128895" cy="2179320"/>
          <wp:effectExtent l="0" t="0" r="0" b="0"/>
          <wp:wrapTight wrapText="bothSides">
            <wp:wrapPolygon edited="0">
              <wp:start x="4011" y="3776"/>
              <wp:lineTo x="3370" y="4343"/>
              <wp:lineTo x="1925" y="6420"/>
              <wp:lineTo x="1925" y="7175"/>
              <wp:lineTo x="1605" y="8685"/>
              <wp:lineTo x="1444" y="10573"/>
              <wp:lineTo x="1524" y="13217"/>
              <wp:lineTo x="2246" y="16238"/>
              <wp:lineTo x="3851" y="18315"/>
              <wp:lineTo x="5054" y="18315"/>
              <wp:lineTo x="6579" y="16615"/>
              <wp:lineTo x="19896" y="16238"/>
              <wp:lineTo x="20458" y="16049"/>
              <wp:lineTo x="20378" y="7741"/>
              <wp:lineTo x="19255" y="7552"/>
              <wp:lineTo x="6579" y="7175"/>
              <wp:lineTo x="6739" y="6231"/>
              <wp:lineTo x="5776" y="4531"/>
              <wp:lineTo x="4974" y="3776"/>
              <wp:lineTo x="4011" y="3776"/>
            </wp:wrapPolygon>
          </wp:wrapTight>
          <wp:docPr id="1" name="Imagen 1" descr="E:\Documentación y Actas\LOGOS\Logo 14-15\logo_educem+generalitat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:\Documentación y Actas\LOGOS\Logo 14-15\logo_educem+generalitat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28895" cy="2179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73D94"/>
    <w:multiLevelType w:val="hybridMultilevel"/>
    <w:tmpl w:val="0FD23834"/>
    <w:lvl w:ilvl="0" w:tplc="04030017">
      <w:start w:val="1"/>
      <w:numFmt w:val="lowerLetter"/>
      <w:lvlText w:val="%1)"/>
      <w:lvlJc w:val="left"/>
      <w:pPr>
        <w:ind w:left="720" w:hanging="360"/>
      </w:p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2187C"/>
    <w:multiLevelType w:val="hybridMultilevel"/>
    <w:tmpl w:val="0CA80F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D236B"/>
    <w:multiLevelType w:val="hybridMultilevel"/>
    <w:tmpl w:val="E33055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2A06C3"/>
    <w:multiLevelType w:val="hybridMultilevel"/>
    <w:tmpl w:val="083E97E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C6454"/>
    <w:multiLevelType w:val="hybridMultilevel"/>
    <w:tmpl w:val="60BED948"/>
    <w:lvl w:ilvl="0" w:tplc="04030017">
      <w:start w:val="1"/>
      <w:numFmt w:val="lowerLetter"/>
      <w:lvlText w:val="%1)"/>
      <w:lvlJc w:val="left"/>
      <w:pPr>
        <w:ind w:left="720" w:hanging="360"/>
      </w:p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5D50CF"/>
    <w:multiLevelType w:val="hybridMultilevel"/>
    <w:tmpl w:val="ABE05B6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D4879"/>
    <w:multiLevelType w:val="hybridMultilevel"/>
    <w:tmpl w:val="34D095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A6675E"/>
    <w:multiLevelType w:val="multilevel"/>
    <w:tmpl w:val="A2EE10D0"/>
    <w:styleLink w:val="Lista1"/>
    <w:lvl w:ilvl="0">
      <w:numFmt w:val="bullet"/>
      <w:lvlText w:val=""/>
      <w:lvlJc w:val="left"/>
      <w:pPr>
        <w:tabs>
          <w:tab w:val="num" w:pos="567"/>
        </w:tabs>
        <w:ind w:left="567" w:hanging="340"/>
      </w:pPr>
      <w:rPr>
        <w:rFonts w:ascii="Symbol" w:hAnsi="Symbol" w:hint="default"/>
        <w:color w:val="auto"/>
        <w:sz w:val="24"/>
      </w:rPr>
    </w:lvl>
    <w:lvl w:ilvl="1">
      <w:start w:val="1"/>
      <w:numFmt w:val="bullet"/>
      <w:lvlText w:val=""/>
      <w:lvlJc w:val="left"/>
      <w:pPr>
        <w:tabs>
          <w:tab w:val="num" w:pos="907"/>
        </w:tabs>
        <w:ind w:left="907" w:hanging="340"/>
      </w:pPr>
      <w:rPr>
        <w:rFonts w:ascii="Symbol" w:hAnsi="Symbol" w:hint="default"/>
        <w:color w:val="auto"/>
        <w:sz w:val="20"/>
      </w:rPr>
    </w:lvl>
    <w:lvl w:ilvl="2">
      <w:start w:val="1"/>
      <w:numFmt w:val="bullet"/>
      <w:lvlText w:val=""/>
      <w:lvlJc w:val="left"/>
      <w:pPr>
        <w:tabs>
          <w:tab w:val="num" w:pos="1247"/>
        </w:tabs>
        <w:ind w:left="1247" w:hanging="34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Jc w:val="left"/>
      <w:pPr>
        <w:tabs>
          <w:tab w:val="num" w:pos="1588"/>
        </w:tabs>
        <w:ind w:left="1588" w:hanging="341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928"/>
        </w:tabs>
        <w:ind w:left="1928" w:hanging="34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268"/>
        </w:tabs>
        <w:ind w:left="2268" w:hanging="34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608"/>
        </w:tabs>
        <w:ind w:left="2608" w:hanging="34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948"/>
        </w:tabs>
        <w:ind w:left="2948" w:hanging="34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402"/>
        </w:tabs>
        <w:ind w:left="3402" w:hanging="454"/>
      </w:pPr>
      <w:rPr>
        <w:rFonts w:ascii="Wingdings" w:hAnsi="Wingdings" w:hint="default"/>
      </w:rPr>
    </w:lvl>
  </w:abstractNum>
  <w:abstractNum w:abstractNumId="8" w15:restartNumberingAfterBreak="0">
    <w:nsid w:val="24C66C48"/>
    <w:multiLevelType w:val="hybridMultilevel"/>
    <w:tmpl w:val="951CD1B6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F5A13"/>
    <w:multiLevelType w:val="hybridMultilevel"/>
    <w:tmpl w:val="AC1642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0F0FD1"/>
    <w:multiLevelType w:val="hybridMultilevel"/>
    <w:tmpl w:val="60BED948"/>
    <w:lvl w:ilvl="0" w:tplc="04030017">
      <w:start w:val="1"/>
      <w:numFmt w:val="lowerLetter"/>
      <w:lvlText w:val="%1)"/>
      <w:lvlJc w:val="left"/>
      <w:pPr>
        <w:ind w:left="720" w:hanging="360"/>
      </w:p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906219"/>
    <w:multiLevelType w:val="hybridMultilevel"/>
    <w:tmpl w:val="511AA6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776F4A"/>
    <w:multiLevelType w:val="hybridMultilevel"/>
    <w:tmpl w:val="68469BE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DC1E8A"/>
    <w:multiLevelType w:val="hybridMultilevel"/>
    <w:tmpl w:val="817CEA3A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002D8F"/>
    <w:multiLevelType w:val="hybridMultilevel"/>
    <w:tmpl w:val="1F80BC48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431ED9"/>
    <w:multiLevelType w:val="hybridMultilevel"/>
    <w:tmpl w:val="60BED948"/>
    <w:lvl w:ilvl="0" w:tplc="04030017">
      <w:start w:val="1"/>
      <w:numFmt w:val="lowerLetter"/>
      <w:lvlText w:val="%1)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8D2084"/>
    <w:multiLevelType w:val="hybridMultilevel"/>
    <w:tmpl w:val="50C610D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1F73EA"/>
    <w:multiLevelType w:val="multilevel"/>
    <w:tmpl w:val="363C2502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5FDA795A"/>
    <w:multiLevelType w:val="hybridMultilevel"/>
    <w:tmpl w:val="7130C1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194FDD"/>
    <w:multiLevelType w:val="hybridMultilevel"/>
    <w:tmpl w:val="10D63D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55627F"/>
    <w:multiLevelType w:val="hybridMultilevel"/>
    <w:tmpl w:val="60BED948"/>
    <w:lvl w:ilvl="0" w:tplc="04030017">
      <w:start w:val="1"/>
      <w:numFmt w:val="lowerLetter"/>
      <w:lvlText w:val="%1)"/>
      <w:lvlJc w:val="left"/>
      <w:pPr>
        <w:ind w:left="720" w:hanging="360"/>
      </w:pPr>
    </w:lvl>
    <w:lvl w:ilvl="1" w:tplc="04030019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7"/>
  </w:num>
  <w:num w:numId="3">
    <w:abstractNumId w:val="5"/>
  </w:num>
  <w:num w:numId="4">
    <w:abstractNumId w:val="14"/>
  </w:num>
  <w:num w:numId="5">
    <w:abstractNumId w:val="8"/>
  </w:num>
  <w:num w:numId="6">
    <w:abstractNumId w:val="3"/>
  </w:num>
  <w:num w:numId="7">
    <w:abstractNumId w:val="13"/>
  </w:num>
  <w:num w:numId="8">
    <w:abstractNumId w:val="15"/>
  </w:num>
  <w:num w:numId="9">
    <w:abstractNumId w:val="20"/>
  </w:num>
  <w:num w:numId="10">
    <w:abstractNumId w:val="4"/>
  </w:num>
  <w:num w:numId="11">
    <w:abstractNumId w:val="10"/>
  </w:num>
  <w:num w:numId="12">
    <w:abstractNumId w:val="0"/>
  </w:num>
  <w:num w:numId="13">
    <w:abstractNumId w:val="16"/>
  </w:num>
  <w:num w:numId="14">
    <w:abstractNumId w:val="18"/>
  </w:num>
  <w:num w:numId="15">
    <w:abstractNumId w:val="9"/>
  </w:num>
  <w:num w:numId="16">
    <w:abstractNumId w:val="1"/>
  </w:num>
  <w:num w:numId="17">
    <w:abstractNumId w:val="12"/>
  </w:num>
  <w:num w:numId="18">
    <w:abstractNumId w:val="19"/>
  </w:num>
  <w:num w:numId="19">
    <w:abstractNumId w:val="11"/>
  </w:num>
  <w:num w:numId="20">
    <w:abstractNumId w:val="6"/>
  </w:num>
  <w:num w:numId="2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style="v-text-anchor:middle" fillcolor="#fc0" stroke="f">
      <v:fill color="#fc0"/>
      <v:stroke weight="1pt" on="f"/>
      <v:shadow color="silver"/>
      <v:textbox inset="2.31139mm,1.1557mm,2.31139mm,1.1557mm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D77"/>
    <w:rsid w:val="00005575"/>
    <w:rsid w:val="00013BE4"/>
    <w:rsid w:val="00015D2E"/>
    <w:rsid w:val="0001695F"/>
    <w:rsid w:val="00022C17"/>
    <w:rsid w:val="000252C9"/>
    <w:rsid w:val="000257A4"/>
    <w:rsid w:val="000279D7"/>
    <w:rsid w:val="0003144F"/>
    <w:rsid w:val="00031671"/>
    <w:rsid w:val="00033662"/>
    <w:rsid w:val="00036E79"/>
    <w:rsid w:val="00040894"/>
    <w:rsid w:val="00040AB9"/>
    <w:rsid w:val="000415EE"/>
    <w:rsid w:val="00042F8A"/>
    <w:rsid w:val="000445A9"/>
    <w:rsid w:val="000463DE"/>
    <w:rsid w:val="00046DC8"/>
    <w:rsid w:val="00046F3C"/>
    <w:rsid w:val="000524D0"/>
    <w:rsid w:val="00052A8E"/>
    <w:rsid w:val="000533C4"/>
    <w:rsid w:val="00053B46"/>
    <w:rsid w:val="00064553"/>
    <w:rsid w:val="000648EB"/>
    <w:rsid w:val="00064B7D"/>
    <w:rsid w:val="00064F78"/>
    <w:rsid w:val="00066AD6"/>
    <w:rsid w:val="000713FB"/>
    <w:rsid w:val="00072D4E"/>
    <w:rsid w:val="00076951"/>
    <w:rsid w:val="00091AA5"/>
    <w:rsid w:val="00096D24"/>
    <w:rsid w:val="000A35EB"/>
    <w:rsid w:val="000B32E8"/>
    <w:rsid w:val="000C003D"/>
    <w:rsid w:val="000C6134"/>
    <w:rsid w:val="000C6959"/>
    <w:rsid w:val="000D3177"/>
    <w:rsid w:val="000D3A06"/>
    <w:rsid w:val="000D3A32"/>
    <w:rsid w:val="000D61E4"/>
    <w:rsid w:val="000E1997"/>
    <w:rsid w:val="000E1C30"/>
    <w:rsid w:val="000E73ED"/>
    <w:rsid w:val="000E7B70"/>
    <w:rsid w:val="000E7F6B"/>
    <w:rsid w:val="000F43AA"/>
    <w:rsid w:val="00102946"/>
    <w:rsid w:val="00102DF7"/>
    <w:rsid w:val="00107A4C"/>
    <w:rsid w:val="00112F23"/>
    <w:rsid w:val="00113D4C"/>
    <w:rsid w:val="00114B66"/>
    <w:rsid w:val="00122530"/>
    <w:rsid w:val="0012294C"/>
    <w:rsid w:val="00124638"/>
    <w:rsid w:val="00124D94"/>
    <w:rsid w:val="0012568C"/>
    <w:rsid w:val="001277F7"/>
    <w:rsid w:val="0012789D"/>
    <w:rsid w:val="00130695"/>
    <w:rsid w:val="00135210"/>
    <w:rsid w:val="00135CBB"/>
    <w:rsid w:val="00135F74"/>
    <w:rsid w:val="00136942"/>
    <w:rsid w:val="00136FE3"/>
    <w:rsid w:val="00140F88"/>
    <w:rsid w:val="00142FC7"/>
    <w:rsid w:val="0014311D"/>
    <w:rsid w:val="0014338F"/>
    <w:rsid w:val="00143F87"/>
    <w:rsid w:val="00144A41"/>
    <w:rsid w:val="0015362B"/>
    <w:rsid w:val="00154841"/>
    <w:rsid w:val="00157432"/>
    <w:rsid w:val="001602CC"/>
    <w:rsid w:val="00160495"/>
    <w:rsid w:val="00163A07"/>
    <w:rsid w:val="00164F79"/>
    <w:rsid w:val="00165BB0"/>
    <w:rsid w:val="00170FCF"/>
    <w:rsid w:val="0017205E"/>
    <w:rsid w:val="00172D18"/>
    <w:rsid w:val="00174D27"/>
    <w:rsid w:val="00183E72"/>
    <w:rsid w:val="00184083"/>
    <w:rsid w:val="00184878"/>
    <w:rsid w:val="0018732B"/>
    <w:rsid w:val="00187704"/>
    <w:rsid w:val="001910CE"/>
    <w:rsid w:val="00195714"/>
    <w:rsid w:val="001959AE"/>
    <w:rsid w:val="001A1635"/>
    <w:rsid w:val="001A1F33"/>
    <w:rsid w:val="001B3970"/>
    <w:rsid w:val="001B6A4B"/>
    <w:rsid w:val="001C5976"/>
    <w:rsid w:val="001D0094"/>
    <w:rsid w:val="001D0EB2"/>
    <w:rsid w:val="001D2F7C"/>
    <w:rsid w:val="001D4218"/>
    <w:rsid w:val="001E2729"/>
    <w:rsid w:val="001E27C6"/>
    <w:rsid w:val="001E4BA5"/>
    <w:rsid w:val="001E583C"/>
    <w:rsid w:val="001E66ED"/>
    <w:rsid w:val="001F1AFA"/>
    <w:rsid w:val="0020390C"/>
    <w:rsid w:val="002068FD"/>
    <w:rsid w:val="002079A9"/>
    <w:rsid w:val="00210287"/>
    <w:rsid w:val="002109F3"/>
    <w:rsid w:val="00215249"/>
    <w:rsid w:val="002158FC"/>
    <w:rsid w:val="00215DAC"/>
    <w:rsid w:val="00216342"/>
    <w:rsid w:val="00217E11"/>
    <w:rsid w:val="002221CA"/>
    <w:rsid w:val="002303F9"/>
    <w:rsid w:val="002334DC"/>
    <w:rsid w:val="002341B1"/>
    <w:rsid w:val="00240CE8"/>
    <w:rsid w:val="0024565E"/>
    <w:rsid w:val="00251320"/>
    <w:rsid w:val="0025249D"/>
    <w:rsid w:val="00271CF2"/>
    <w:rsid w:val="002741D8"/>
    <w:rsid w:val="00280508"/>
    <w:rsid w:val="00281671"/>
    <w:rsid w:val="00293D64"/>
    <w:rsid w:val="00294BF9"/>
    <w:rsid w:val="002A2EF7"/>
    <w:rsid w:val="002A5022"/>
    <w:rsid w:val="002A6E9C"/>
    <w:rsid w:val="002B2286"/>
    <w:rsid w:val="002B5D3C"/>
    <w:rsid w:val="002B68F0"/>
    <w:rsid w:val="002C1981"/>
    <w:rsid w:val="002D0241"/>
    <w:rsid w:val="002D34A8"/>
    <w:rsid w:val="002D49E7"/>
    <w:rsid w:val="002F3D50"/>
    <w:rsid w:val="002F4184"/>
    <w:rsid w:val="002F6C37"/>
    <w:rsid w:val="00301878"/>
    <w:rsid w:val="003022D7"/>
    <w:rsid w:val="0030614A"/>
    <w:rsid w:val="00306D4E"/>
    <w:rsid w:val="003071AB"/>
    <w:rsid w:val="003114B6"/>
    <w:rsid w:val="00316477"/>
    <w:rsid w:val="0032028E"/>
    <w:rsid w:val="00320B9A"/>
    <w:rsid w:val="00324F9E"/>
    <w:rsid w:val="00325B87"/>
    <w:rsid w:val="00334743"/>
    <w:rsid w:val="0033524D"/>
    <w:rsid w:val="00344470"/>
    <w:rsid w:val="003548DA"/>
    <w:rsid w:val="00357D9D"/>
    <w:rsid w:val="00362866"/>
    <w:rsid w:val="003633B6"/>
    <w:rsid w:val="00364879"/>
    <w:rsid w:val="003665FD"/>
    <w:rsid w:val="00380121"/>
    <w:rsid w:val="00392FAB"/>
    <w:rsid w:val="00396601"/>
    <w:rsid w:val="003A2908"/>
    <w:rsid w:val="003A3721"/>
    <w:rsid w:val="003A7AA2"/>
    <w:rsid w:val="003B043C"/>
    <w:rsid w:val="003B04F3"/>
    <w:rsid w:val="003B1A87"/>
    <w:rsid w:val="003B3315"/>
    <w:rsid w:val="003C58F2"/>
    <w:rsid w:val="003C5A6D"/>
    <w:rsid w:val="003D1E50"/>
    <w:rsid w:val="003D74DC"/>
    <w:rsid w:val="003E5573"/>
    <w:rsid w:val="003F25CE"/>
    <w:rsid w:val="003F4219"/>
    <w:rsid w:val="003F4CAF"/>
    <w:rsid w:val="003F521E"/>
    <w:rsid w:val="003F657D"/>
    <w:rsid w:val="00400945"/>
    <w:rsid w:val="004009EA"/>
    <w:rsid w:val="004059F2"/>
    <w:rsid w:val="00407F39"/>
    <w:rsid w:val="00415F1E"/>
    <w:rsid w:val="00417BCE"/>
    <w:rsid w:val="0042002A"/>
    <w:rsid w:val="00420167"/>
    <w:rsid w:val="004266CE"/>
    <w:rsid w:val="00430887"/>
    <w:rsid w:val="0043260A"/>
    <w:rsid w:val="0043528F"/>
    <w:rsid w:val="0043663F"/>
    <w:rsid w:val="004703AA"/>
    <w:rsid w:val="00471129"/>
    <w:rsid w:val="00471BE9"/>
    <w:rsid w:val="0047757F"/>
    <w:rsid w:val="004811B7"/>
    <w:rsid w:val="00493F18"/>
    <w:rsid w:val="004A11DD"/>
    <w:rsid w:val="004A216C"/>
    <w:rsid w:val="004A3455"/>
    <w:rsid w:val="004A4148"/>
    <w:rsid w:val="004A4E8A"/>
    <w:rsid w:val="004A5124"/>
    <w:rsid w:val="004B3FF2"/>
    <w:rsid w:val="004C33AA"/>
    <w:rsid w:val="004C736A"/>
    <w:rsid w:val="004C7601"/>
    <w:rsid w:val="004D124C"/>
    <w:rsid w:val="004D2FA1"/>
    <w:rsid w:val="004D2FDF"/>
    <w:rsid w:val="004D3BB3"/>
    <w:rsid w:val="004D4206"/>
    <w:rsid w:val="00503DCB"/>
    <w:rsid w:val="00515D1C"/>
    <w:rsid w:val="00517C9F"/>
    <w:rsid w:val="00520944"/>
    <w:rsid w:val="00523C12"/>
    <w:rsid w:val="00524365"/>
    <w:rsid w:val="00524A4A"/>
    <w:rsid w:val="00550A91"/>
    <w:rsid w:val="00551620"/>
    <w:rsid w:val="005609B9"/>
    <w:rsid w:val="00575B96"/>
    <w:rsid w:val="005805D4"/>
    <w:rsid w:val="00580A85"/>
    <w:rsid w:val="00593118"/>
    <w:rsid w:val="005A2F8C"/>
    <w:rsid w:val="005A36AE"/>
    <w:rsid w:val="005A7B32"/>
    <w:rsid w:val="005B7330"/>
    <w:rsid w:val="005C0012"/>
    <w:rsid w:val="005D6041"/>
    <w:rsid w:val="005E4E68"/>
    <w:rsid w:val="005F1C8B"/>
    <w:rsid w:val="005F2ED4"/>
    <w:rsid w:val="005F72FD"/>
    <w:rsid w:val="0060292E"/>
    <w:rsid w:val="006109BC"/>
    <w:rsid w:val="006130F6"/>
    <w:rsid w:val="00615A6F"/>
    <w:rsid w:val="00620336"/>
    <w:rsid w:val="00622D0C"/>
    <w:rsid w:val="00624028"/>
    <w:rsid w:val="006272C6"/>
    <w:rsid w:val="00631BF1"/>
    <w:rsid w:val="00632BB6"/>
    <w:rsid w:val="00633E25"/>
    <w:rsid w:val="006346A8"/>
    <w:rsid w:val="00643296"/>
    <w:rsid w:val="00643478"/>
    <w:rsid w:val="006436B8"/>
    <w:rsid w:val="00646CF9"/>
    <w:rsid w:val="00652841"/>
    <w:rsid w:val="00653A7C"/>
    <w:rsid w:val="00655EAF"/>
    <w:rsid w:val="00656B9F"/>
    <w:rsid w:val="00663176"/>
    <w:rsid w:val="006740B3"/>
    <w:rsid w:val="00677660"/>
    <w:rsid w:val="0068037F"/>
    <w:rsid w:val="00685F31"/>
    <w:rsid w:val="0069045D"/>
    <w:rsid w:val="00693228"/>
    <w:rsid w:val="0069436C"/>
    <w:rsid w:val="00695BAA"/>
    <w:rsid w:val="006A078F"/>
    <w:rsid w:val="006A1BF0"/>
    <w:rsid w:val="006A203F"/>
    <w:rsid w:val="006A4F26"/>
    <w:rsid w:val="006B6BAC"/>
    <w:rsid w:val="006B6E60"/>
    <w:rsid w:val="006B7C23"/>
    <w:rsid w:val="006C4A1A"/>
    <w:rsid w:val="006C5F2E"/>
    <w:rsid w:val="006D01DA"/>
    <w:rsid w:val="006D102B"/>
    <w:rsid w:val="006D5E7A"/>
    <w:rsid w:val="006D6046"/>
    <w:rsid w:val="006D7EE8"/>
    <w:rsid w:val="006E181A"/>
    <w:rsid w:val="006E4B1F"/>
    <w:rsid w:val="006E6BD6"/>
    <w:rsid w:val="006E7536"/>
    <w:rsid w:val="006E790E"/>
    <w:rsid w:val="006F35B7"/>
    <w:rsid w:val="006F7B24"/>
    <w:rsid w:val="00700C03"/>
    <w:rsid w:val="0070197B"/>
    <w:rsid w:val="00704F5D"/>
    <w:rsid w:val="00715904"/>
    <w:rsid w:val="00723876"/>
    <w:rsid w:val="00727C78"/>
    <w:rsid w:val="00730367"/>
    <w:rsid w:val="00730EF4"/>
    <w:rsid w:val="0073237D"/>
    <w:rsid w:val="00734257"/>
    <w:rsid w:val="007371B2"/>
    <w:rsid w:val="007418F4"/>
    <w:rsid w:val="007519B9"/>
    <w:rsid w:val="00751DB2"/>
    <w:rsid w:val="00752BA3"/>
    <w:rsid w:val="00754455"/>
    <w:rsid w:val="007559B7"/>
    <w:rsid w:val="00762938"/>
    <w:rsid w:val="00763387"/>
    <w:rsid w:val="007650F5"/>
    <w:rsid w:val="00766118"/>
    <w:rsid w:val="007717BD"/>
    <w:rsid w:val="00775922"/>
    <w:rsid w:val="007770B2"/>
    <w:rsid w:val="007802C4"/>
    <w:rsid w:val="007864CA"/>
    <w:rsid w:val="00795D55"/>
    <w:rsid w:val="007A44A8"/>
    <w:rsid w:val="007B26A2"/>
    <w:rsid w:val="007B39A5"/>
    <w:rsid w:val="007C6D77"/>
    <w:rsid w:val="007D5AB1"/>
    <w:rsid w:val="007D6CDA"/>
    <w:rsid w:val="007E12F3"/>
    <w:rsid w:val="007E7EF8"/>
    <w:rsid w:val="007F0F6A"/>
    <w:rsid w:val="007F3357"/>
    <w:rsid w:val="007F7ED0"/>
    <w:rsid w:val="0082129C"/>
    <w:rsid w:val="00821347"/>
    <w:rsid w:val="008221A3"/>
    <w:rsid w:val="00822C4A"/>
    <w:rsid w:val="00824327"/>
    <w:rsid w:val="00826AD5"/>
    <w:rsid w:val="0082788C"/>
    <w:rsid w:val="008316FA"/>
    <w:rsid w:val="00832BB7"/>
    <w:rsid w:val="008349F6"/>
    <w:rsid w:val="00840C15"/>
    <w:rsid w:val="00842E54"/>
    <w:rsid w:val="008524E9"/>
    <w:rsid w:val="00852885"/>
    <w:rsid w:val="00856811"/>
    <w:rsid w:val="0086529B"/>
    <w:rsid w:val="00875DF1"/>
    <w:rsid w:val="00881855"/>
    <w:rsid w:val="008869D7"/>
    <w:rsid w:val="0089401F"/>
    <w:rsid w:val="00896C3E"/>
    <w:rsid w:val="008A1925"/>
    <w:rsid w:val="008A288C"/>
    <w:rsid w:val="008A6C54"/>
    <w:rsid w:val="008B4E4D"/>
    <w:rsid w:val="008C6B43"/>
    <w:rsid w:val="008E2317"/>
    <w:rsid w:val="008E752F"/>
    <w:rsid w:val="008F2CF8"/>
    <w:rsid w:val="008F4DFE"/>
    <w:rsid w:val="008F553E"/>
    <w:rsid w:val="008F5A88"/>
    <w:rsid w:val="009010E6"/>
    <w:rsid w:val="009071F2"/>
    <w:rsid w:val="009144B2"/>
    <w:rsid w:val="00920722"/>
    <w:rsid w:val="00922C9E"/>
    <w:rsid w:val="00923454"/>
    <w:rsid w:val="0093041D"/>
    <w:rsid w:val="00934AA9"/>
    <w:rsid w:val="00935050"/>
    <w:rsid w:val="00943763"/>
    <w:rsid w:val="009502B9"/>
    <w:rsid w:val="00950436"/>
    <w:rsid w:val="00951ED7"/>
    <w:rsid w:val="00953A95"/>
    <w:rsid w:val="009667D3"/>
    <w:rsid w:val="00970317"/>
    <w:rsid w:val="009724D4"/>
    <w:rsid w:val="00973326"/>
    <w:rsid w:val="00975C61"/>
    <w:rsid w:val="00980D81"/>
    <w:rsid w:val="009848D4"/>
    <w:rsid w:val="00990FF0"/>
    <w:rsid w:val="00992BB5"/>
    <w:rsid w:val="00992D57"/>
    <w:rsid w:val="009A2C43"/>
    <w:rsid w:val="009A6015"/>
    <w:rsid w:val="009B046F"/>
    <w:rsid w:val="009B25E2"/>
    <w:rsid w:val="009B36B0"/>
    <w:rsid w:val="009C09EC"/>
    <w:rsid w:val="009D1E7D"/>
    <w:rsid w:val="009E4E29"/>
    <w:rsid w:val="009F03E7"/>
    <w:rsid w:val="009F18AB"/>
    <w:rsid w:val="009F1C0F"/>
    <w:rsid w:val="009F2369"/>
    <w:rsid w:val="009F5134"/>
    <w:rsid w:val="009F5C13"/>
    <w:rsid w:val="00A0411E"/>
    <w:rsid w:val="00A0769A"/>
    <w:rsid w:val="00A11734"/>
    <w:rsid w:val="00A12F01"/>
    <w:rsid w:val="00A152FA"/>
    <w:rsid w:val="00A237CC"/>
    <w:rsid w:val="00A24442"/>
    <w:rsid w:val="00A27311"/>
    <w:rsid w:val="00A33570"/>
    <w:rsid w:val="00A3432E"/>
    <w:rsid w:val="00A473DB"/>
    <w:rsid w:val="00A604B7"/>
    <w:rsid w:val="00A66A7A"/>
    <w:rsid w:val="00A70E4E"/>
    <w:rsid w:val="00A71160"/>
    <w:rsid w:val="00A72F86"/>
    <w:rsid w:val="00A75B9F"/>
    <w:rsid w:val="00A7742B"/>
    <w:rsid w:val="00A81C6E"/>
    <w:rsid w:val="00A86E9D"/>
    <w:rsid w:val="00A8783B"/>
    <w:rsid w:val="00A9046C"/>
    <w:rsid w:val="00AA1CD6"/>
    <w:rsid w:val="00AA7249"/>
    <w:rsid w:val="00AB3DDF"/>
    <w:rsid w:val="00AB73F6"/>
    <w:rsid w:val="00AC39C2"/>
    <w:rsid w:val="00AC48C4"/>
    <w:rsid w:val="00AD278D"/>
    <w:rsid w:val="00AD3666"/>
    <w:rsid w:val="00AE740F"/>
    <w:rsid w:val="00AF03C4"/>
    <w:rsid w:val="00AF0562"/>
    <w:rsid w:val="00AF1238"/>
    <w:rsid w:val="00AF15B1"/>
    <w:rsid w:val="00B021B3"/>
    <w:rsid w:val="00B02E9D"/>
    <w:rsid w:val="00B14CCB"/>
    <w:rsid w:val="00B17AC8"/>
    <w:rsid w:val="00B213D5"/>
    <w:rsid w:val="00B2488A"/>
    <w:rsid w:val="00B333B8"/>
    <w:rsid w:val="00B33F1A"/>
    <w:rsid w:val="00B35922"/>
    <w:rsid w:val="00B3725C"/>
    <w:rsid w:val="00B37951"/>
    <w:rsid w:val="00B37C44"/>
    <w:rsid w:val="00B44124"/>
    <w:rsid w:val="00B45700"/>
    <w:rsid w:val="00B459C9"/>
    <w:rsid w:val="00B45F9A"/>
    <w:rsid w:val="00B570B0"/>
    <w:rsid w:val="00B57B7B"/>
    <w:rsid w:val="00B60CF2"/>
    <w:rsid w:val="00B67318"/>
    <w:rsid w:val="00B67BB2"/>
    <w:rsid w:val="00B71DD5"/>
    <w:rsid w:val="00B76295"/>
    <w:rsid w:val="00B7655B"/>
    <w:rsid w:val="00B77633"/>
    <w:rsid w:val="00B81B00"/>
    <w:rsid w:val="00B82B3E"/>
    <w:rsid w:val="00B85FBD"/>
    <w:rsid w:val="00B94F82"/>
    <w:rsid w:val="00BA0258"/>
    <w:rsid w:val="00BA183F"/>
    <w:rsid w:val="00BA4B44"/>
    <w:rsid w:val="00BA6977"/>
    <w:rsid w:val="00BB63D5"/>
    <w:rsid w:val="00BC1ADE"/>
    <w:rsid w:val="00BC23C7"/>
    <w:rsid w:val="00BD1A0A"/>
    <w:rsid w:val="00BD2407"/>
    <w:rsid w:val="00BD4A21"/>
    <w:rsid w:val="00BE0166"/>
    <w:rsid w:val="00BF52A0"/>
    <w:rsid w:val="00BF552D"/>
    <w:rsid w:val="00C00C01"/>
    <w:rsid w:val="00C032EE"/>
    <w:rsid w:val="00C134E2"/>
    <w:rsid w:val="00C13F13"/>
    <w:rsid w:val="00C212C9"/>
    <w:rsid w:val="00C22CE9"/>
    <w:rsid w:val="00C270E6"/>
    <w:rsid w:val="00C27F47"/>
    <w:rsid w:val="00C31D32"/>
    <w:rsid w:val="00C3420B"/>
    <w:rsid w:val="00C5072E"/>
    <w:rsid w:val="00C55F4D"/>
    <w:rsid w:val="00C56BC4"/>
    <w:rsid w:val="00C57F72"/>
    <w:rsid w:val="00C64D16"/>
    <w:rsid w:val="00C70391"/>
    <w:rsid w:val="00C7213B"/>
    <w:rsid w:val="00C74FFA"/>
    <w:rsid w:val="00C752BF"/>
    <w:rsid w:val="00C82616"/>
    <w:rsid w:val="00C856E9"/>
    <w:rsid w:val="00C94A7F"/>
    <w:rsid w:val="00C94C23"/>
    <w:rsid w:val="00C97816"/>
    <w:rsid w:val="00CA0A6E"/>
    <w:rsid w:val="00CA1AE9"/>
    <w:rsid w:val="00CB3054"/>
    <w:rsid w:val="00CB37C8"/>
    <w:rsid w:val="00CB69DB"/>
    <w:rsid w:val="00CB7A3C"/>
    <w:rsid w:val="00CC0D66"/>
    <w:rsid w:val="00CC2DA5"/>
    <w:rsid w:val="00CC2EAD"/>
    <w:rsid w:val="00CC48C5"/>
    <w:rsid w:val="00CD2B29"/>
    <w:rsid w:val="00CD2DE2"/>
    <w:rsid w:val="00CE45B4"/>
    <w:rsid w:val="00CE586D"/>
    <w:rsid w:val="00D00537"/>
    <w:rsid w:val="00D00BDF"/>
    <w:rsid w:val="00D03D4B"/>
    <w:rsid w:val="00D04965"/>
    <w:rsid w:val="00D06F06"/>
    <w:rsid w:val="00D11672"/>
    <w:rsid w:val="00D14B4E"/>
    <w:rsid w:val="00D16132"/>
    <w:rsid w:val="00D2224D"/>
    <w:rsid w:val="00D22439"/>
    <w:rsid w:val="00D225BE"/>
    <w:rsid w:val="00D22F40"/>
    <w:rsid w:val="00D3423C"/>
    <w:rsid w:val="00D366C7"/>
    <w:rsid w:val="00D368C1"/>
    <w:rsid w:val="00D42F2D"/>
    <w:rsid w:val="00D515F6"/>
    <w:rsid w:val="00D52649"/>
    <w:rsid w:val="00D575A8"/>
    <w:rsid w:val="00D636AA"/>
    <w:rsid w:val="00D704D7"/>
    <w:rsid w:val="00D73D17"/>
    <w:rsid w:val="00D770A4"/>
    <w:rsid w:val="00D77260"/>
    <w:rsid w:val="00D77556"/>
    <w:rsid w:val="00D80B5A"/>
    <w:rsid w:val="00D843BC"/>
    <w:rsid w:val="00D93775"/>
    <w:rsid w:val="00D966EE"/>
    <w:rsid w:val="00DB0118"/>
    <w:rsid w:val="00DB3D30"/>
    <w:rsid w:val="00DC237C"/>
    <w:rsid w:val="00DC7D8F"/>
    <w:rsid w:val="00DD6CB8"/>
    <w:rsid w:val="00DF0C23"/>
    <w:rsid w:val="00DF5400"/>
    <w:rsid w:val="00E0106B"/>
    <w:rsid w:val="00E011DB"/>
    <w:rsid w:val="00E0209A"/>
    <w:rsid w:val="00E03478"/>
    <w:rsid w:val="00E056B2"/>
    <w:rsid w:val="00E14555"/>
    <w:rsid w:val="00E1773E"/>
    <w:rsid w:val="00E17C4F"/>
    <w:rsid w:val="00E21D4C"/>
    <w:rsid w:val="00E2393B"/>
    <w:rsid w:val="00E24E8B"/>
    <w:rsid w:val="00E306FF"/>
    <w:rsid w:val="00E325DC"/>
    <w:rsid w:val="00E368B2"/>
    <w:rsid w:val="00E403BF"/>
    <w:rsid w:val="00E42045"/>
    <w:rsid w:val="00E42B6B"/>
    <w:rsid w:val="00E43956"/>
    <w:rsid w:val="00E562B3"/>
    <w:rsid w:val="00E640A8"/>
    <w:rsid w:val="00E71490"/>
    <w:rsid w:val="00E718BB"/>
    <w:rsid w:val="00E71C51"/>
    <w:rsid w:val="00E73D40"/>
    <w:rsid w:val="00E74CFE"/>
    <w:rsid w:val="00E75986"/>
    <w:rsid w:val="00E84470"/>
    <w:rsid w:val="00E86829"/>
    <w:rsid w:val="00E86DA7"/>
    <w:rsid w:val="00E932CB"/>
    <w:rsid w:val="00EA1AE9"/>
    <w:rsid w:val="00EA6D5E"/>
    <w:rsid w:val="00EB1108"/>
    <w:rsid w:val="00EB14E1"/>
    <w:rsid w:val="00EB16E3"/>
    <w:rsid w:val="00EB41DF"/>
    <w:rsid w:val="00EC06DF"/>
    <w:rsid w:val="00EC0C20"/>
    <w:rsid w:val="00EC2DF4"/>
    <w:rsid w:val="00EC7913"/>
    <w:rsid w:val="00ED6B67"/>
    <w:rsid w:val="00EE671A"/>
    <w:rsid w:val="00EF1274"/>
    <w:rsid w:val="00EF473B"/>
    <w:rsid w:val="00F0174D"/>
    <w:rsid w:val="00F03CA6"/>
    <w:rsid w:val="00F047F8"/>
    <w:rsid w:val="00F057AE"/>
    <w:rsid w:val="00F0646C"/>
    <w:rsid w:val="00F07572"/>
    <w:rsid w:val="00F07938"/>
    <w:rsid w:val="00F10EF4"/>
    <w:rsid w:val="00F13E9C"/>
    <w:rsid w:val="00F17C7E"/>
    <w:rsid w:val="00F263DF"/>
    <w:rsid w:val="00F26421"/>
    <w:rsid w:val="00F27615"/>
    <w:rsid w:val="00F31262"/>
    <w:rsid w:val="00F319F9"/>
    <w:rsid w:val="00F3363E"/>
    <w:rsid w:val="00F448D6"/>
    <w:rsid w:val="00F45699"/>
    <w:rsid w:val="00F507DC"/>
    <w:rsid w:val="00F521E8"/>
    <w:rsid w:val="00F5563A"/>
    <w:rsid w:val="00F57454"/>
    <w:rsid w:val="00F57601"/>
    <w:rsid w:val="00F61763"/>
    <w:rsid w:val="00F6325A"/>
    <w:rsid w:val="00F65C0A"/>
    <w:rsid w:val="00F92F34"/>
    <w:rsid w:val="00F93432"/>
    <w:rsid w:val="00F97C1E"/>
    <w:rsid w:val="00FA4341"/>
    <w:rsid w:val="00FB2F21"/>
    <w:rsid w:val="00FB30C9"/>
    <w:rsid w:val="00FB3F64"/>
    <w:rsid w:val="00FC3AEE"/>
    <w:rsid w:val="00FC4AC3"/>
    <w:rsid w:val="00FC5880"/>
    <w:rsid w:val="00FD3123"/>
    <w:rsid w:val="00FF2897"/>
    <w:rsid w:val="00FF47D6"/>
    <w:rsid w:val="00FF6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v-text-anchor:middle" fillcolor="#fc0" stroke="f">
      <v:fill color="#fc0"/>
      <v:stroke weight="1pt" on="f"/>
      <v:shadow color="silver"/>
      <v:textbox inset="2.31139mm,1.1557mm,2.31139mm,1.1557mm"/>
    </o:shapedefaults>
    <o:shapelayout v:ext="edit">
      <o:idmap v:ext="edit" data="1"/>
    </o:shapelayout>
  </w:shapeDefaults>
  <w:decimalSymbol w:val=","/>
  <w:listSeparator w:val=";"/>
  <w14:docId w14:val="33FB4916"/>
  <w15:docId w15:val="{5193C3F5-8FBF-4300-9E21-22FCA3181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a-ES" w:eastAsia="ca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B26A2"/>
    <w:pPr>
      <w:spacing w:line="360" w:lineRule="auto"/>
      <w:jc w:val="both"/>
    </w:pPr>
    <w:rPr>
      <w:rFonts w:asciiTheme="minorHAnsi" w:hAnsiTheme="minorHAnsi"/>
      <w:sz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E03478"/>
    <w:pPr>
      <w:keepNext/>
      <w:pageBreakBefore/>
      <w:numPr>
        <w:numId w:val="1"/>
      </w:numPr>
      <w:spacing w:after="240"/>
      <w:ind w:left="431" w:hanging="431"/>
      <w:outlineLvl w:val="0"/>
    </w:pPr>
    <w:rPr>
      <w:b/>
      <w:caps/>
      <w:color w:val="1F2A6A"/>
      <w:kern w:val="28"/>
      <w:sz w:val="28"/>
    </w:rPr>
  </w:style>
  <w:style w:type="paragraph" w:styleId="Ttulo2">
    <w:name w:val="heading 2"/>
    <w:basedOn w:val="Normal"/>
    <w:next w:val="Normal"/>
    <w:link w:val="Ttulo2Car"/>
    <w:qFormat/>
    <w:rsid w:val="00CA1AE9"/>
    <w:pPr>
      <w:keepNext/>
      <w:numPr>
        <w:ilvl w:val="1"/>
        <w:numId w:val="1"/>
      </w:numPr>
      <w:spacing w:before="360" w:after="240"/>
      <w:outlineLvl w:val="1"/>
    </w:pPr>
    <w:rPr>
      <w:b/>
      <w:smallCaps/>
      <w:color w:val="000000" w:themeColor="text1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360" w:after="240"/>
      <w:outlineLvl w:val="2"/>
    </w:pPr>
    <w:rPr>
      <w:i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outlineLvl w:val="3"/>
    </w:p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i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Lista1">
    <w:name w:val="Lista1"/>
    <w:basedOn w:val="Sinlista"/>
    <w:rsid w:val="002B68F0"/>
    <w:pPr>
      <w:numPr>
        <w:numId w:val="2"/>
      </w:numPr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ndice1">
    <w:name w:val="index 1"/>
    <w:basedOn w:val="Normal"/>
    <w:next w:val="Normal"/>
    <w:autoRedefine/>
    <w:semiHidden/>
    <w:pPr>
      <w:ind w:left="240" w:hanging="240"/>
    </w:pPr>
    <w:rPr>
      <w:rFonts w:ascii="Times New Roman" w:hAnsi="Times New Roman"/>
      <w:sz w:val="20"/>
    </w:rPr>
  </w:style>
  <w:style w:type="paragraph" w:styleId="ndice2">
    <w:name w:val="index 2"/>
    <w:basedOn w:val="Normal"/>
    <w:next w:val="Normal"/>
    <w:autoRedefine/>
    <w:semiHidden/>
    <w:pPr>
      <w:ind w:left="480" w:hanging="240"/>
    </w:pPr>
    <w:rPr>
      <w:rFonts w:ascii="Times New Roman" w:hAnsi="Times New Roman"/>
      <w:sz w:val="20"/>
    </w:rPr>
  </w:style>
  <w:style w:type="paragraph" w:styleId="ndice3">
    <w:name w:val="index 3"/>
    <w:basedOn w:val="Normal"/>
    <w:next w:val="Normal"/>
    <w:autoRedefine/>
    <w:semiHidden/>
    <w:pPr>
      <w:ind w:left="720" w:hanging="240"/>
    </w:pPr>
    <w:rPr>
      <w:rFonts w:ascii="Times New Roman" w:hAnsi="Times New Roman"/>
      <w:sz w:val="20"/>
    </w:rPr>
  </w:style>
  <w:style w:type="paragraph" w:styleId="ndice4">
    <w:name w:val="index 4"/>
    <w:basedOn w:val="Normal"/>
    <w:next w:val="Normal"/>
    <w:autoRedefine/>
    <w:semiHidden/>
    <w:pPr>
      <w:ind w:left="960" w:hanging="240"/>
    </w:pPr>
    <w:rPr>
      <w:rFonts w:ascii="Times New Roman" w:hAnsi="Times New Roman"/>
      <w:sz w:val="20"/>
    </w:rPr>
  </w:style>
  <w:style w:type="paragraph" w:styleId="ndice5">
    <w:name w:val="index 5"/>
    <w:basedOn w:val="Normal"/>
    <w:next w:val="Normal"/>
    <w:autoRedefine/>
    <w:semiHidden/>
    <w:pPr>
      <w:ind w:left="1200" w:hanging="240"/>
    </w:pPr>
    <w:rPr>
      <w:rFonts w:ascii="Times New Roman" w:hAnsi="Times New Roman"/>
      <w:sz w:val="20"/>
    </w:rPr>
  </w:style>
  <w:style w:type="paragraph" w:styleId="ndice6">
    <w:name w:val="index 6"/>
    <w:basedOn w:val="Normal"/>
    <w:next w:val="Normal"/>
    <w:autoRedefine/>
    <w:semiHidden/>
    <w:pPr>
      <w:ind w:left="1440" w:hanging="240"/>
    </w:pPr>
    <w:rPr>
      <w:rFonts w:ascii="Times New Roman" w:hAnsi="Times New Roman"/>
      <w:sz w:val="20"/>
    </w:rPr>
  </w:style>
  <w:style w:type="paragraph" w:styleId="ndice7">
    <w:name w:val="index 7"/>
    <w:basedOn w:val="Normal"/>
    <w:next w:val="Normal"/>
    <w:autoRedefine/>
    <w:semiHidden/>
    <w:pPr>
      <w:ind w:left="1680" w:hanging="240"/>
    </w:pPr>
    <w:rPr>
      <w:rFonts w:ascii="Times New Roman" w:hAnsi="Times New Roman"/>
      <w:sz w:val="20"/>
    </w:rPr>
  </w:style>
  <w:style w:type="paragraph" w:styleId="ndice8">
    <w:name w:val="index 8"/>
    <w:basedOn w:val="Normal"/>
    <w:next w:val="Normal"/>
    <w:autoRedefine/>
    <w:semiHidden/>
    <w:pPr>
      <w:ind w:left="1920" w:hanging="240"/>
    </w:pPr>
    <w:rPr>
      <w:rFonts w:ascii="Times New Roman" w:hAnsi="Times New Roman"/>
      <w:sz w:val="20"/>
    </w:rPr>
  </w:style>
  <w:style w:type="paragraph" w:styleId="ndice9">
    <w:name w:val="index 9"/>
    <w:basedOn w:val="Normal"/>
    <w:next w:val="Normal"/>
    <w:autoRedefine/>
    <w:semiHidden/>
    <w:pPr>
      <w:ind w:left="2160" w:hanging="240"/>
    </w:pPr>
    <w:rPr>
      <w:rFonts w:ascii="Times New Roman" w:hAnsi="Times New Roman"/>
      <w:sz w:val="20"/>
    </w:rPr>
  </w:style>
  <w:style w:type="paragraph" w:styleId="Ttulodendice">
    <w:name w:val="index heading"/>
    <w:basedOn w:val="Normal"/>
    <w:next w:val="ndice1"/>
    <w:semiHidden/>
    <w:pPr>
      <w:spacing w:before="120" w:after="120"/>
    </w:pPr>
    <w:rPr>
      <w:rFonts w:ascii="Times New Roman" w:hAnsi="Times New Roman"/>
      <w:b/>
      <w:i/>
      <w:sz w:val="20"/>
    </w:rPr>
  </w:style>
  <w:style w:type="paragraph" w:styleId="TDC1">
    <w:name w:val="toc 1"/>
    <w:basedOn w:val="Normal"/>
    <w:next w:val="Normal"/>
    <w:autoRedefine/>
    <w:uiPriority w:val="39"/>
    <w:pPr>
      <w:spacing w:before="120" w:after="240"/>
      <w:jc w:val="left"/>
    </w:pPr>
    <w:rPr>
      <w:rFonts w:ascii="Times New Roman" w:hAnsi="Times New Roman" w:cs="Arial"/>
      <w:bCs/>
      <w:caps/>
      <w:noProof/>
      <w:sz w:val="20"/>
      <w:szCs w:val="22"/>
    </w:rPr>
  </w:style>
  <w:style w:type="paragraph" w:styleId="TDC2">
    <w:name w:val="toc 2"/>
    <w:basedOn w:val="Normal"/>
    <w:next w:val="Normal"/>
    <w:autoRedefine/>
    <w:uiPriority w:val="39"/>
    <w:pPr>
      <w:spacing w:before="120"/>
      <w:ind w:left="220"/>
      <w:jc w:val="left"/>
    </w:pPr>
    <w:rPr>
      <w:rFonts w:ascii="Times New Roman" w:hAnsi="Times New Roman"/>
      <w:iCs/>
      <w:caps/>
      <w:sz w:val="20"/>
      <w:szCs w:val="24"/>
    </w:rPr>
  </w:style>
  <w:style w:type="paragraph" w:styleId="TDC3">
    <w:name w:val="toc 3"/>
    <w:basedOn w:val="Normal"/>
    <w:next w:val="Normal"/>
    <w:autoRedefine/>
    <w:uiPriority w:val="39"/>
    <w:pPr>
      <w:ind w:left="440"/>
      <w:jc w:val="left"/>
    </w:pPr>
    <w:rPr>
      <w:rFonts w:ascii="Times New Roman" w:hAnsi="Times New Roman"/>
      <w:i/>
      <w:sz w:val="20"/>
      <w:szCs w:val="24"/>
    </w:rPr>
  </w:style>
  <w:style w:type="paragraph" w:styleId="TDC4">
    <w:name w:val="toc 4"/>
    <w:basedOn w:val="Normal"/>
    <w:next w:val="Normal"/>
    <w:autoRedefine/>
    <w:semiHidden/>
    <w:pPr>
      <w:ind w:left="660"/>
      <w:jc w:val="left"/>
    </w:pPr>
    <w:rPr>
      <w:rFonts w:ascii="Times New Roman" w:hAnsi="Times New Roman"/>
      <w:szCs w:val="24"/>
    </w:rPr>
  </w:style>
  <w:style w:type="paragraph" w:styleId="TDC5">
    <w:name w:val="toc 5"/>
    <w:basedOn w:val="Normal"/>
    <w:next w:val="Normal"/>
    <w:autoRedefine/>
    <w:semiHidden/>
    <w:pPr>
      <w:ind w:left="880"/>
      <w:jc w:val="left"/>
    </w:pPr>
    <w:rPr>
      <w:rFonts w:ascii="Times New Roman" w:hAnsi="Times New Roman"/>
      <w:szCs w:val="24"/>
    </w:rPr>
  </w:style>
  <w:style w:type="paragraph" w:styleId="TDC6">
    <w:name w:val="toc 6"/>
    <w:basedOn w:val="Normal"/>
    <w:next w:val="Normal"/>
    <w:autoRedefine/>
    <w:semiHidden/>
    <w:pPr>
      <w:ind w:left="1100"/>
      <w:jc w:val="left"/>
    </w:pPr>
    <w:rPr>
      <w:rFonts w:ascii="Times New Roman" w:hAnsi="Times New Roman"/>
      <w:szCs w:val="24"/>
    </w:rPr>
  </w:style>
  <w:style w:type="paragraph" w:styleId="TDC7">
    <w:name w:val="toc 7"/>
    <w:basedOn w:val="Normal"/>
    <w:next w:val="Normal"/>
    <w:autoRedefine/>
    <w:semiHidden/>
    <w:pPr>
      <w:ind w:left="1320"/>
      <w:jc w:val="left"/>
    </w:pPr>
    <w:rPr>
      <w:rFonts w:ascii="Times New Roman" w:hAnsi="Times New Roman"/>
      <w:szCs w:val="24"/>
    </w:rPr>
  </w:style>
  <w:style w:type="paragraph" w:styleId="TDC8">
    <w:name w:val="toc 8"/>
    <w:basedOn w:val="Normal"/>
    <w:next w:val="Normal"/>
    <w:autoRedefine/>
    <w:semiHidden/>
    <w:pPr>
      <w:ind w:left="1540"/>
      <w:jc w:val="left"/>
    </w:pPr>
    <w:rPr>
      <w:rFonts w:ascii="Times New Roman" w:hAnsi="Times New Roman"/>
      <w:szCs w:val="24"/>
    </w:rPr>
  </w:style>
  <w:style w:type="paragraph" w:styleId="TDC9">
    <w:name w:val="toc 9"/>
    <w:basedOn w:val="Normal"/>
    <w:next w:val="Normal"/>
    <w:autoRedefine/>
    <w:semiHidden/>
    <w:pPr>
      <w:ind w:left="1760"/>
      <w:jc w:val="left"/>
    </w:pPr>
    <w:rPr>
      <w:rFonts w:ascii="Times New Roman" w:hAnsi="Times New Roman"/>
      <w:szCs w:val="24"/>
    </w:rPr>
  </w:style>
  <w:style w:type="character" w:styleId="Nmerodepgina">
    <w:name w:val="page number"/>
    <w:basedOn w:val="Fuentedeprrafopredeter"/>
  </w:style>
  <w:style w:type="character" w:styleId="Hipervnculo">
    <w:name w:val="Hyperlink"/>
    <w:uiPriority w:val="99"/>
    <w:rPr>
      <w:color w:val="0000FF"/>
      <w:u w:val="single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character" w:styleId="Refdecomentario">
    <w:name w:val="annotation reference"/>
    <w:semiHidden/>
    <w:rPr>
      <w:sz w:val="16"/>
      <w:szCs w:val="16"/>
    </w:rPr>
  </w:style>
  <w:style w:type="paragraph" w:styleId="Textocomentario">
    <w:name w:val="annotation text"/>
    <w:basedOn w:val="Normal"/>
    <w:semiHidden/>
    <w:rPr>
      <w:sz w:val="20"/>
    </w:rPr>
  </w:style>
  <w:style w:type="paragraph" w:styleId="Textonotapie">
    <w:name w:val="footnote text"/>
    <w:basedOn w:val="Normal"/>
    <w:semiHidden/>
    <w:rPr>
      <w:sz w:val="20"/>
    </w:rPr>
  </w:style>
  <w:style w:type="character" w:styleId="Refdenotaalpie">
    <w:name w:val="footnote reference"/>
    <w:semiHidden/>
    <w:rPr>
      <w:vertAlign w:val="superscript"/>
    </w:rPr>
  </w:style>
  <w:style w:type="paragraph" w:customStyle="1" w:styleId="Group">
    <w:name w:val="Group"/>
    <w:basedOn w:val="Normal"/>
    <w:next w:val="Normal"/>
    <w:rPr>
      <w:rFonts w:ascii="Palatino" w:hAnsi="Palatino"/>
      <w:b/>
      <w:sz w:val="24"/>
      <w:lang w:eastAsia="pt-PT"/>
    </w:rPr>
  </w:style>
  <w:style w:type="paragraph" w:customStyle="1" w:styleId="docSubtitulo">
    <w:name w:val="doc.Subtitulo"/>
    <w:basedOn w:val="Normal"/>
    <w:rsid w:val="00FB30C9"/>
    <w:pPr>
      <w:spacing w:before="240"/>
      <w:ind w:left="1134"/>
    </w:pPr>
    <w:rPr>
      <w:sz w:val="28"/>
    </w:rPr>
  </w:style>
  <w:style w:type="paragraph" w:styleId="Textodeglobo">
    <w:name w:val="Balloon Text"/>
    <w:basedOn w:val="Normal"/>
    <w:semiHidden/>
    <w:rsid w:val="00943763"/>
    <w:rPr>
      <w:rFonts w:ascii="Tahoma" w:hAnsi="Tahoma" w:cs="Tahoma"/>
      <w:sz w:val="16"/>
      <w:szCs w:val="16"/>
    </w:rPr>
  </w:style>
  <w:style w:type="paragraph" w:styleId="Textonotaalfinal">
    <w:name w:val="endnote text"/>
    <w:basedOn w:val="Normal"/>
    <w:semiHidden/>
    <w:rsid w:val="005A36AE"/>
    <w:pPr>
      <w:spacing w:line="240" w:lineRule="auto"/>
      <w:jc w:val="left"/>
    </w:pPr>
    <w:rPr>
      <w:rFonts w:ascii="Times New Roman" w:hAnsi="Times New Roman"/>
      <w:sz w:val="20"/>
    </w:rPr>
  </w:style>
  <w:style w:type="character" w:styleId="Refdenotaalfinal">
    <w:name w:val="endnote reference"/>
    <w:semiHidden/>
    <w:rsid w:val="005A36AE"/>
    <w:rPr>
      <w:vertAlign w:val="superscript"/>
    </w:rPr>
  </w:style>
  <w:style w:type="character" w:customStyle="1" w:styleId="Ttulo1Car">
    <w:name w:val="Título 1 Car"/>
    <w:link w:val="Ttulo1"/>
    <w:rsid w:val="00E03478"/>
    <w:rPr>
      <w:rFonts w:asciiTheme="minorHAnsi" w:hAnsiTheme="minorHAnsi"/>
      <w:b/>
      <w:caps/>
      <w:color w:val="1F2A6A"/>
      <w:kern w:val="28"/>
      <w:sz w:val="28"/>
      <w:lang w:eastAsia="en-US"/>
    </w:rPr>
  </w:style>
  <w:style w:type="paragraph" w:customStyle="1" w:styleId="docTitulo">
    <w:name w:val="doc.Titulo"/>
    <w:basedOn w:val="Normal"/>
    <w:rsid w:val="00FB30C9"/>
    <w:pPr>
      <w:spacing w:before="5040"/>
      <w:ind w:left="3544" w:hanging="2410"/>
      <w:jc w:val="left"/>
    </w:pPr>
    <w:rPr>
      <w:b/>
      <w:sz w:val="32"/>
      <w:szCs w:val="32"/>
    </w:rPr>
  </w:style>
  <w:style w:type="paragraph" w:styleId="Textosinformato">
    <w:name w:val="Plain Text"/>
    <w:basedOn w:val="Normal"/>
    <w:rsid w:val="00DD6CB8"/>
    <w:pPr>
      <w:spacing w:line="240" w:lineRule="auto"/>
      <w:jc w:val="left"/>
    </w:pPr>
    <w:rPr>
      <w:rFonts w:ascii="Courier New" w:hAnsi="Courier New" w:cs="Courier New"/>
      <w:sz w:val="20"/>
    </w:rPr>
  </w:style>
  <w:style w:type="character" w:customStyle="1" w:styleId="Ttulo2Car">
    <w:name w:val="Título 2 Car"/>
    <w:link w:val="Ttulo2"/>
    <w:rsid w:val="00CA1AE9"/>
    <w:rPr>
      <w:rFonts w:asciiTheme="minorHAnsi" w:hAnsiTheme="minorHAnsi"/>
      <w:b/>
      <w:smallCaps/>
      <w:color w:val="000000" w:themeColor="text1"/>
      <w:sz w:val="22"/>
      <w:lang w:eastAsia="en-US"/>
    </w:rPr>
  </w:style>
  <w:style w:type="paragraph" w:customStyle="1" w:styleId="docVersion">
    <w:name w:val="doc.Version"/>
    <w:basedOn w:val="Normal"/>
    <w:rsid w:val="00FB30C9"/>
    <w:pPr>
      <w:spacing w:before="600"/>
      <w:ind w:left="1134"/>
    </w:pPr>
    <w:rPr>
      <w:sz w:val="24"/>
    </w:rPr>
  </w:style>
  <w:style w:type="paragraph" w:customStyle="1" w:styleId="docFecha">
    <w:name w:val="doc.Fecha"/>
    <w:basedOn w:val="Normal"/>
    <w:rsid w:val="00FB30C9"/>
    <w:pPr>
      <w:ind w:left="1134"/>
    </w:pPr>
    <w:rPr>
      <w:sz w:val="24"/>
    </w:rPr>
  </w:style>
  <w:style w:type="paragraph" w:customStyle="1" w:styleId="ctrlversCabecera">
    <w:name w:val="ctrlvers.Cabecera"/>
    <w:basedOn w:val="Normal"/>
    <w:rsid w:val="00FB30C9"/>
    <w:pPr>
      <w:spacing w:before="120"/>
    </w:pPr>
    <w:rPr>
      <w:b/>
    </w:rPr>
  </w:style>
  <w:style w:type="paragraph" w:customStyle="1" w:styleId="ctlversLinea">
    <w:name w:val="ctlvers.Linea"/>
    <w:basedOn w:val="Normal"/>
    <w:rsid w:val="00FB30C9"/>
    <w:pPr>
      <w:spacing w:before="120" w:after="120" w:line="240" w:lineRule="auto"/>
      <w:jc w:val="left"/>
    </w:pPr>
  </w:style>
  <w:style w:type="paragraph" w:customStyle="1" w:styleId="tocTitulo">
    <w:name w:val="toc.Titulo"/>
    <w:basedOn w:val="Normal"/>
    <w:rsid w:val="00FB30C9"/>
    <w:rPr>
      <w:b/>
      <w:caps/>
      <w:kern w:val="28"/>
      <w:sz w:val="28"/>
    </w:rPr>
  </w:style>
  <w:style w:type="paragraph" w:styleId="Revisin">
    <w:name w:val="Revision"/>
    <w:hidden/>
    <w:uiPriority w:val="99"/>
    <w:semiHidden/>
    <w:rsid w:val="00B213D5"/>
    <w:rPr>
      <w:rFonts w:ascii="Arial" w:hAnsi="Arial"/>
      <w:sz w:val="22"/>
      <w:lang w:eastAsia="en-US"/>
    </w:rPr>
  </w:style>
  <w:style w:type="paragraph" w:styleId="Prrafodelista">
    <w:name w:val="List Paragraph"/>
    <w:basedOn w:val="Normal"/>
    <w:uiPriority w:val="34"/>
    <w:qFormat/>
    <w:rsid w:val="00DF5400"/>
    <w:pPr>
      <w:ind w:left="720"/>
      <w:contextualSpacing/>
    </w:pPr>
  </w:style>
  <w:style w:type="paragraph" w:customStyle="1" w:styleId="Default">
    <w:name w:val="Default"/>
    <w:rsid w:val="00B67BB2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table" w:styleId="Tablaconcuadrcula">
    <w:name w:val="Table Grid"/>
    <w:basedOn w:val="Tablanormal"/>
    <w:rsid w:val="00191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is1">
    <w:name w:val="Light List Accent 1"/>
    <w:basedOn w:val="Tablanormal"/>
    <w:uiPriority w:val="61"/>
    <w:rsid w:val="001910CE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aclsica2">
    <w:name w:val="Table Classic 2"/>
    <w:basedOn w:val="Tablanormal"/>
    <w:rsid w:val="00AB3DDF"/>
    <w:pPr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rsid w:val="00040894"/>
    <w:pPr>
      <w:spacing w:line="360" w:lineRule="auto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character" w:styleId="Hipervnculovisitado">
    <w:name w:val="FollowedHyperlink"/>
    <w:basedOn w:val="Fuentedeprrafopredeter"/>
    <w:rsid w:val="00F0646C"/>
    <w:rPr>
      <w:color w:val="800080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760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7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9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5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85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penkm.com/es/descargar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tyles" Target="styles.xml"/><Relationship Id="rId12" Type="http://schemas.openxmlformats.org/officeDocument/2006/relationships/hyperlink" Target="https://docs.openkm.com/kcenter/view/okm-6.3-com/installing-on-ubuntu-and-debia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GONZALEZ\Downloads\PlantillaProposta%20Tecnic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D58C6F9CB23E144843E8DB4F6F30B1A" ma:contentTypeVersion="1" ma:contentTypeDescription="Crear nuevo documento." ma:contentTypeScope="" ma:versionID="14795747f5468c3f3b5671b32c38c43b">
  <xsd:schema xmlns:xsd="http://www.w3.org/2001/XMLSchema" xmlns:xs="http://www.w3.org/2001/XMLSchema" xmlns:p="http://schemas.microsoft.com/office/2006/metadata/properties" xmlns:ns2="3ae569bb-ac1d-498d-b0de-e04ee48747a4" targetNamespace="http://schemas.microsoft.com/office/2006/metadata/properties" ma:root="true" ma:fieldsID="37204941762c46b5bd29f462fb5e9cf3" ns2:_="">
    <xsd:import namespace="3ae569bb-ac1d-498d-b0de-e04ee48747a4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e569bb-ac1d-498d-b0de-e04ee48747a4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Identificador persistente" ma:description="Mantener el identificador al agregar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3ae569bb-ac1d-498d-b0de-e04ee48747a4">CHD7FXHTFVHX-85-22</_dlc_DocId>
    <_dlc_DocIdUrl xmlns="3ae569bb-ac1d-498d-b0de-e04ee48747a4">
      <Url>http://one0056-ts01:8190/AlvicEuropa/espanya/_layouts/DocIdRedir.aspx?ID=CHD7FXHTFVHX-85-22</Url>
      <Description>CHD7FXHTFVHX-85-22</Description>
    </_dlc_DocIdUrl>
  </documentManagement>
</p:properties>
</file>

<file path=customXml/itemProps1.xml><?xml version="1.0" encoding="utf-8"?>
<ds:datastoreItem xmlns:ds="http://schemas.openxmlformats.org/officeDocument/2006/customXml" ds:itemID="{E33408D2-F309-4618-820D-9DA42CEF1C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9883793-A21E-4CAC-B7E7-1BC939CE92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68FC60-CD1B-4C40-A5F5-E1CC064F41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e569bb-ac1d-498d-b0de-e04ee48747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42267A-984C-4A35-98FB-892ADD3BE57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0CAD65F7-5967-4E35-9F01-F2AC4BB37C62}">
  <ds:schemaRefs>
    <ds:schemaRef ds:uri="http://schemas.microsoft.com/office/2006/metadata/properties"/>
    <ds:schemaRef ds:uri="http://schemas.microsoft.com/office/infopath/2007/PartnerControls"/>
    <ds:schemaRef ds:uri="3ae569bb-ac1d-498d-b0de-e04ee48747a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PlantillaProposta Tecnica</Template>
  <TotalTime>421</TotalTime>
  <Pages>1</Pages>
  <Words>1283</Words>
  <Characters>7057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2" baseType="lpstr">
      <vt:lpstr>SMX2 - M8: Aplicacions Web</vt:lpstr>
      <vt:lpstr>PROJECTE - Proposta tècnica</vt:lpstr>
    </vt:vector>
  </TitlesOfParts>
  <Company>Educem</Company>
  <LinksUpToDate>false</LinksUpToDate>
  <CharactersWithSpaces>8324</CharactersWithSpaces>
  <SharedDoc>false</SharedDoc>
  <HLinks>
    <vt:vector size="42" baseType="variant">
      <vt:variant>
        <vt:i4>1638450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_Toc229481197</vt:lpwstr>
      </vt:variant>
      <vt:variant>
        <vt:i4>1638450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_Toc229481196</vt:lpwstr>
      </vt:variant>
      <vt:variant>
        <vt:i4>1638450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_Toc229481195</vt:lpwstr>
      </vt:variant>
      <vt:variant>
        <vt:i4>1638450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_Toc229481194</vt:lpwstr>
      </vt:variant>
      <vt:variant>
        <vt:i4>1638450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_Toc229481193</vt:lpwstr>
      </vt:variant>
      <vt:variant>
        <vt:i4>1638450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_Toc229481192</vt:lpwstr>
      </vt:variant>
      <vt:variant>
        <vt:i4>1638450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_Toc229481191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SMX2 - M8: Aplicacions Web</dc:title>
  <dc:subject>UF2 - Entrega #1</dc:subject>
  <dc:creator>Steffan Sánchez Mendoza</dc:creator>
  <cp:lastModifiedBy>Steffan Sánchez Mendoza</cp:lastModifiedBy>
  <cp:revision>35</cp:revision>
  <cp:lastPrinted>2021-09-28T14:02:00Z</cp:lastPrinted>
  <dcterms:created xsi:type="dcterms:W3CDTF">2021-09-21T14:54:00Z</dcterms:created>
  <dcterms:modified xsi:type="dcterms:W3CDTF">2021-09-28T14:15:00Z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0x010100DD58C6F9CB23E144843E8DB4F6F30B1A</vt:lpwstr>
  </property>
  <property fmtid="{D5CDD505-2E9C-101B-9397-08002B2CF9AE}" pid="3" name="_dlc_DocIdItemGuid">
    <vt:lpwstr>bc11f656-35b2-4586-9eb5-329329074ef4</vt:lpwstr>
  </property>
</Properties>
</file>